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B8F8" w14:textId="2D3C61AD" w:rsidR="001137C4" w:rsidRDefault="008B3E17" w:rsidP="00062600">
      <w:pPr>
        <w:pStyle w:val="BodyTextwithInden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FF2BF4B" wp14:editId="327A6D9C">
                <wp:simplePos x="0" y="0"/>
                <wp:positionH relativeFrom="column">
                  <wp:posOffset>4445</wp:posOffset>
                </wp:positionH>
                <wp:positionV relativeFrom="paragraph">
                  <wp:posOffset>562</wp:posOffset>
                </wp:positionV>
                <wp:extent cx="6330315" cy="3479165"/>
                <wp:effectExtent l="0" t="0" r="0" b="635"/>
                <wp:wrapTight wrapText="bothSides">
                  <wp:wrapPolygon edited="0">
                    <wp:start x="0" y="0"/>
                    <wp:lineTo x="0" y="21525"/>
                    <wp:lineTo x="21537" y="21525"/>
                    <wp:lineTo x="21537" y="0"/>
                    <wp:lineTo x="0" y="0"/>
                  </wp:wrapPolygon>
                </wp:wrapTight>
                <wp:docPr id="10935886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315" cy="3479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9EE89" w14:textId="77777777" w:rsidR="005B0115" w:rsidRDefault="005B0115" w:rsidP="005B0115">
                            <w:pPr>
                              <w:pStyle w:val="BodyTextwithIndent"/>
                              <w:ind w:firstLine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2268"/>
                              <w:gridCol w:w="2126"/>
                              <w:gridCol w:w="2126"/>
                              <w:gridCol w:w="2126"/>
                            </w:tblGrid>
                            <w:tr w:rsidR="00545C90" w14:paraId="5A8207CE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41DBE227" w14:textId="26CE8A69" w:rsidR="00545C90" w:rsidRPr="002D6FC7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6FC7">
                                    <w:rPr>
                                      <w:b/>
                                      <w:bCs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2B7FCC4F" w14:textId="77777777" w:rsidR="00545C90" w:rsidRPr="002D6FC7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6FC7">
                                    <w:rPr>
                                      <w:b/>
                                      <w:bCs/>
                                    </w:rPr>
                                    <w:t>Training data (by ID)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60CDB9E1" w14:textId="77777777" w:rsidR="00545C90" w:rsidRPr="002D6FC7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6FC7">
                                    <w:rPr>
                                      <w:b/>
                                      <w:bCs/>
                                    </w:rPr>
                                    <w:t>Order boosting steps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F60DC02" w14:textId="77777777" w:rsidR="00545C90" w:rsidRPr="002D6FC7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6FC7">
                                    <w:rPr>
                                      <w:b/>
                                      <w:bCs/>
                                    </w:rPr>
                                    <w:t>Reinforcement factor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51E50873" w14:textId="214D7FA9" w:rsidR="00545C90" w:rsidRPr="002D6FC7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6FC7">
                                    <w:rPr>
                                      <w:b/>
                                      <w:bCs/>
                                    </w:rPr>
                                    <w:t>Note</w:t>
                                  </w:r>
                                  <w:r w:rsidR="00194303">
                                    <w:rPr>
                                      <w:b/>
                                      <w:bCs/>
                                    </w:rPr>
                                    <w:t xml:space="preserve"> count</w:t>
                                  </w:r>
                                  <w:r w:rsidRPr="002D6FC7">
                                    <w:rPr>
                                      <w:b/>
                                      <w:bCs/>
                                    </w:rPr>
                                    <w:t xml:space="preserve"> (approx.)</w:t>
                                  </w:r>
                                </w:p>
                              </w:tc>
                            </w:tr>
                            <w:tr w:rsidR="00545C90" w14:paraId="2EB141AF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4972567B" w14:textId="44796A90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0A665B">
                                    <w:t>0</w:t>
                                  </w:r>
                                  <w:r w:rsidR="00545C90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426C950F" w14:textId="3560A53E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</w:t>
                                  </w:r>
                                  <w:r w:rsidR="000A665B">
                                    <w:t>0</w:t>
                                  </w:r>
                                  <w:r w:rsidR="00545C90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5A9F3B43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29B158E0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1.54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13AB538F" w14:textId="77777777" w:rsidR="00545C90" w:rsidRDefault="00545C90" w:rsidP="00284D16">
                                  <w:pPr>
                                    <w:pStyle w:val="BodyTextwithIndent"/>
                                    <w:keepNext/>
                                    <w:ind w:firstLine="0"/>
                                    <w:jc w:val="left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</w:tr>
                            <w:tr w:rsidR="00545C90" w14:paraId="7D511CFC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61319AE8" w14:textId="6AC171B8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0A665B">
                                    <w:t>0</w:t>
                                  </w:r>
                                  <w:r w:rsidR="00545C90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4710A94C" w14:textId="77D5D88B" w:rsidR="00545C90" w:rsidRDefault="000A665B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ts01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653B9B7A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3AC8937A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1.12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3BCE8856" w14:textId="77777777" w:rsidR="00545C90" w:rsidRDefault="00545C90" w:rsidP="00284D16">
                                  <w:pPr>
                                    <w:pStyle w:val="BodyTextwithIndent"/>
                                    <w:keepNext/>
                                    <w:ind w:firstLine="0"/>
                                    <w:jc w:val="left"/>
                                  </w:pPr>
                                  <w:r>
                                    <w:t>150</w:t>
                                  </w:r>
                                </w:p>
                              </w:tc>
                            </w:tr>
                            <w:tr w:rsidR="00545C90" w14:paraId="774A555A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2BD1F645" w14:textId="50DCE102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0A665B">
                                    <w:t>0</w:t>
                                  </w:r>
                                  <w:r w:rsidR="00545C90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30E17F52" w14:textId="1B5C5FF2" w:rsidR="00545C90" w:rsidRDefault="000A665B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ts01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55DE46DA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B50FFC6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1.41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7D711BF4" w14:textId="77777777" w:rsidR="00545C90" w:rsidRDefault="00545C90" w:rsidP="00284D16">
                                  <w:pPr>
                                    <w:pStyle w:val="BodyTextwithIndent"/>
                                    <w:keepNext/>
                                    <w:ind w:firstLine="0"/>
                                    <w:jc w:val="left"/>
                                  </w:pPr>
                                  <w:r>
                                    <w:t>450</w:t>
                                  </w:r>
                                </w:p>
                              </w:tc>
                            </w:tr>
                            <w:tr w:rsidR="00545C90" w14:paraId="2E283932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79B94551" w14:textId="1350D7C7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0A665B">
                                    <w:t>0</w:t>
                                  </w:r>
                                  <w:r w:rsidR="00545C90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53A53CB8" w14:textId="41D99165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</w:t>
                                  </w:r>
                                  <w:r w:rsidR="000A665B">
                                    <w:t>0</w:t>
                                  </w:r>
                                  <w:r w:rsidR="00545C90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05174846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693C4858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1.16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8B04A89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150</w:t>
                                  </w:r>
                                </w:p>
                              </w:tc>
                            </w:tr>
                            <w:tr w:rsidR="00545C90" w14:paraId="00780D04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5826FB52" w14:textId="1F72DA52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0A665B">
                                    <w:t>0</w:t>
                                  </w:r>
                                  <w:r w:rsidR="00545C90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6A844F8E" w14:textId="47DCAD74" w:rsidR="00545C90" w:rsidRDefault="000A665B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ts02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70ECE176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A9254C4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6ACAC86E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350</w:t>
                                  </w:r>
                                </w:p>
                              </w:tc>
                            </w:tr>
                            <w:tr w:rsidR="00545C90" w14:paraId="51C3ED9F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1897F90B" w14:textId="414BBAA2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0A665B">
                                    <w:t>0</w:t>
                                  </w:r>
                                  <w:r w:rsidR="00545C90"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1939E361" w14:textId="5F95F434" w:rsidR="00545C90" w:rsidRDefault="000A665B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ts02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5CD4D10C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6B64A285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1.01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0EBBB2B8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550</w:t>
                                  </w:r>
                                </w:p>
                              </w:tc>
                            </w:tr>
                            <w:tr w:rsidR="00545C90" w14:paraId="3EE9FA90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647FD01D" w14:textId="1143C1AE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0A665B">
                                    <w:t>0</w:t>
                                  </w:r>
                                  <w:r w:rsidR="00545C90"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165FE332" w14:textId="70F1215E" w:rsidR="00545C90" w:rsidRDefault="000A665B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</w:t>
                                  </w:r>
                                  <w:r w:rsidR="00E04A27">
                                    <w:t>s</w:t>
                                  </w:r>
                                  <w:r>
                                    <w:t>0</w:t>
                                  </w:r>
                                  <w:r w:rsidR="00545C90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779BB5E6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2B9E365C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1.02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6F98405C" w14:textId="77777777" w:rsidR="00545C90" w:rsidRDefault="00545C90" w:rsidP="00284D16">
                                  <w:pPr>
                                    <w:pStyle w:val="BodyTextwithIndent"/>
                                    <w:keepNext/>
                                    <w:ind w:firstLine="0"/>
                                    <w:jc w:val="left"/>
                                  </w:pPr>
                                  <w:r>
                                    <w:t>150</w:t>
                                  </w:r>
                                </w:p>
                              </w:tc>
                            </w:tr>
                            <w:tr w:rsidR="00545C90" w14:paraId="66219FB6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313E4AF1" w14:textId="6A16BA9F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0A665B">
                                    <w:t>0</w:t>
                                  </w:r>
                                  <w:r w:rsidR="00545C90"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3DCDD738" w14:textId="28FA4C91" w:rsidR="00545C90" w:rsidRDefault="000A665B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ts03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1CC646C1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7D95118F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1.04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5ACF84AC" w14:textId="77777777" w:rsidR="00545C90" w:rsidRDefault="00545C90" w:rsidP="00284D16">
                                  <w:pPr>
                                    <w:pStyle w:val="BodyTextwithIndent"/>
                                    <w:keepNext/>
                                    <w:ind w:firstLine="0"/>
                                    <w:jc w:val="left"/>
                                  </w:pPr>
                                  <w:r>
                                    <w:t>700</w:t>
                                  </w:r>
                                </w:p>
                              </w:tc>
                            </w:tr>
                            <w:tr w:rsidR="00545C90" w14:paraId="350F0BFB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32F8F22B" w14:textId="638C9BCB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0A665B">
                                    <w:t>0</w:t>
                                  </w:r>
                                  <w:r w:rsidR="00545C90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136F286D" w14:textId="3E2584DB" w:rsidR="00545C90" w:rsidRDefault="000A665B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ts03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2A6E980B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6FCBAB8B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1.04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7380F39F" w14:textId="77777777" w:rsidR="00545C90" w:rsidRDefault="00545C90" w:rsidP="00284D16">
                                  <w:pPr>
                                    <w:pStyle w:val="BodyTextwithIndent"/>
                                    <w:keepNext/>
                                    <w:ind w:firstLine="0"/>
                                    <w:jc w:val="left"/>
                                  </w:pPr>
                                  <w:r>
                                    <w:t>1500</w:t>
                                  </w:r>
                                </w:p>
                              </w:tc>
                            </w:tr>
                            <w:tr w:rsidR="00545C90" w14:paraId="04FEE847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1D4B6158" w14:textId="2B87A4B2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545C90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6FE2398B" w14:textId="2A4F3E66" w:rsidR="00545C90" w:rsidRDefault="000A665B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</w:t>
                                  </w:r>
                                  <w:r w:rsidR="00E04A27">
                                    <w:t>s</w:t>
                                  </w:r>
                                  <w:r>
                                    <w:t>0</w:t>
                                  </w:r>
                                  <w:r w:rsidR="00545C90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54C67BC3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5D86C1D4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15C6C1A1" w14:textId="77777777" w:rsidR="00545C90" w:rsidRDefault="00545C90" w:rsidP="00284D16">
                                  <w:pPr>
                                    <w:pStyle w:val="BodyTextwithIndent"/>
                                    <w:keepNext/>
                                    <w:ind w:firstLine="0"/>
                                    <w:jc w:val="left"/>
                                  </w:pPr>
                                  <w:r>
                                    <w:t>300</w:t>
                                  </w:r>
                                </w:p>
                              </w:tc>
                            </w:tr>
                            <w:tr w:rsidR="00545C90" w14:paraId="0B6D2E74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42219468" w14:textId="0DC6126A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545C90"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1D471E7E" w14:textId="6C5F4029" w:rsidR="00545C90" w:rsidRDefault="000A665B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ts04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C6990E7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08E8D28D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66E21C86" w14:textId="77777777" w:rsidR="00545C90" w:rsidRDefault="00545C90" w:rsidP="00284D16">
                                  <w:pPr>
                                    <w:pStyle w:val="BodyTextwithIndent"/>
                                    <w:keepNext/>
                                    <w:ind w:firstLine="0"/>
                                    <w:jc w:val="left"/>
                                  </w:pPr>
                                  <w:r>
                                    <w:t>450</w:t>
                                  </w:r>
                                </w:p>
                              </w:tc>
                            </w:tr>
                            <w:tr w:rsidR="00545C90" w14:paraId="18FBA886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769BCF96" w14:textId="02BD2682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545C90"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52779737" w14:textId="71DCBE34" w:rsidR="00545C90" w:rsidRDefault="000A665B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ts04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50F0FE35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855204E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1.04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04C51D24" w14:textId="77777777" w:rsidR="00545C90" w:rsidRDefault="00545C90" w:rsidP="00284D16">
                                  <w:pPr>
                                    <w:pStyle w:val="BodyTextwithIndent"/>
                                    <w:keepNext/>
                                    <w:ind w:firstLine="0"/>
                                    <w:jc w:val="left"/>
                                  </w:pPr>
                                  <w:r>
                                    <w:t>1150</w:t>
                                  </w:r>
                                </w:p>
                              </w:tc>
                            </w:tr>
                            <w:tr w:rsidR="00545C90" w14:paraId="5CF8FD8D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097CEA3C" w14:textId="2D7AECF8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545C90"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1832B333" w14:textId="1EA71F67" w:rsidR="00545C90" w:rsidRDefault="000A665B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</w:t>
                                  </w:r>
                                  <w:r w:rsidR="00E04A27">
                                    <w:t>s</w:t>
                                  </w:r>
                                  <w:r>
                                    <w:t>0</w:t>
                                  </w:r>
                                  <w:r w:rsidR="00545C90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6C11763A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74F192F1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1.38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729F1BC3" w14:textId="77777777" w:rsidR="00545C90" w:rsidRDefault="00545C90" w:rsidP="00284D16">
                                  <w:pPr>
                                    <w:pStyle w:val="BodyTextwithIndent"/>
                                    <w:keepNext/>
                                    <w:ind w:firstLine="0"/>
                                    <w:jc w:val="left"/>
                                  </w:pPr>
                                  <w:r>
                                    <w:t>300</w:t>
                                  </w:r>
                                </w:p>
                              </w:tc>
                            </w:tr>
                            <w:tr w:rsidR="00545C90" w14:paraId="0171EE9B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5723F1D9" w14:textId="5FE1B239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545C90"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1901F3B1" w14:textId="5B4A36F4" w:rsidR="00545C90" w:rsidRDefault="000A665B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ts05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7AEE8951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2C16D539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1.27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02FEBBA9" w14:textId="77777777" w:rsidR="00545C90" w:rsidRDefault="00545C90" w:rsidP="00284D16">
                                  <w:pPr>
                                    <w:pStyle w:val="BodyTextwithIndent"/>
                                    <w:keepNext/>
                                    <w:ind w:firstLine="0"/>
                                    <w:jc w:val="left"/>
                                  </w:pPr>
                                  <w:r>
                                    <w:t>500</w:t>
                                  </w:r>
                                </w:p>
                              </w:tc>
                            </w:tr>
                            <w:tr w:rsidR="00545C90" w14:paraId="41B3ED5F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0ADB6A3C" w14:textId="707F142A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545C90"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1E873392" w14:textId="12C60A4C" w:rsidR="00545C90" w:rsidRDefault="000A665B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ts05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3D21C18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6E8CAFA4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1.04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263B0823" w14:textId="77777777" w:rsidR="00545C90" w:rsidRDefault="00545C90" w:rsidP="00284D16">
                                  <w:pPr>
                                    <w:pStyle w:val="BodyTextwithIndent"/>
                                    <w:keepNext/>
                                    <w:ind w:firstLine="0"/>
                                    <w:jc w:val="left"/>
                                  </w:pPr>
                                  <w:r>
                                    <w:t>1500</w:t>
                                  </w:r>
                                </w:p>
                              </w:tc>
                            </w:tr>
                            <w:tr w:rsidR="00545C90" w14:paraId="33E04E93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2EA63A5E" w14:textId="563578D5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545C90"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3A19EE5B" w14:textId="2B9A2AA1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</w:t>
                                  </w:r>
                                  <w:r w:rsidR="000A665B">
                                    <w:t>0</w:t>
                                  </w:r>
                                  <w:r w:rsidR="00545C90">
                                    <w:t>1–</w:t>
                                  </w:r>
                                  <w:r w:rsidR="000A665B">
                                    <w:t>0</w:t>
                                  </w:r>
                                  <w:r w:rsidR="00545C90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0FD9FA78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386A862A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69A9D86A" w14:textId="77777777" w:rsidR="00545C90" w:rsidRDefault="00545C90" w:rsidP="00284D16">
                                  <w:pPr>
                                    <w:pStyle w:val="BodyTextwithIndent"/>
                                    <w:keepNext/>
                                    <w:ind w:firstLine="0"/>
                                    <w:jc w:val="left"/>
                                  </w:pPr>
                                  <w:r>
                                    <w:t>500</w:t>
                                  </w:r>
                                </w:p>
                              </w:tc>
                            </w:tr>
                            <w:tr w:rsidR="00545C90" w14:paraId="4BDC2AFF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3F331EBD" w14:textId="5C695AAB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545C90"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272F217D" w14:textId="5D3D30ED" w:rsidR="00545C90" w:rsidRDefault="000A665B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ts01–05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5624704E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EF54D82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1.09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33AB40A8" w14:textId="77777777" w:rsidR="00545C90" w:rsidRDefault="00545C90" w:rsidP="00284D16">
                                  <w:pPr>
                                    <w:pStyle w:val="BodyTextwithIndent"/>
                                    <w:keepNext/>
                                    <w:ind w:firstLine="0"/>
                                    <w:jc w:val="left"/>
                                  </w:pPr>
                                  <w:r>
                                    <w:t>850</w:t>
                                  </w:r>
                                </w:p>
                              </w:tc>
                            </w:tr>
                            <w:tr w:rsidR="00545C90" w14:paraId="3D1162DD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586A5ACB" w14:textId="50C84369" w:rsidR="00545C90" w:rsidRDefault="00E04A27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gs</w:t>
                                  </w:r>
                                  <w:r w:rsidR="00545C90"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0329F5A4" w14:textId="5D52C79B" w:rsidR="00545C90" w:rsidRDefault="000A665B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ts01–05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7BC14A86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154EE7E" w14:textId="77777777" w:rsidR="00545C90" w:rsidRDefault="00545C90" w:rsidP="00284D16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1.04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724E3342" w14:textId="77777777" w:rsidR="00545C90" w:rsidRDefault="00545C90" w:rsidP="00284D16">
                                  <w:pPr>
                                    <w:pStyle w:val="BodyTextwithIndent"/>
                                    <w:keepNext/>
                                    <w:ind w:firstLine="0"/>
                                    <w:jc w:val="left"/>
                                  </w:pPr>
                                  <w:r>
                                    <w:t>1300</w:t>
                                  </w:r>
                                </w:p>
                              </w:tc>
                            </w:tr>
                          </w:tbl>
                          <w:p w14:paraId="11DD9A3C" w14:textId="680C28E2" w:rsidR="00D84368" w:rsidRPr="00064527" w:rsidRDefault="005B0115" w:rsidP="005B0115">
                            <w:pPr>
                              <w:pStyle w:val="Caption"/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Ref132013421"/>
                            <w:r w:rsidRPr="000645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0645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645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0645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301AD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0645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0"/>
                            <w:r w:rsidRPr="000645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064527">
                              <w:rPr>
                                <w:sz w:val="18"/>
                                <w:szCs w:val="18"/>
                              </w:rPr>
                              <w:t xml:space="preserve">List of generated </w:t>
                            </w:r>
                            <w:r w:rsidR="00FF2A7B" w:rsidRPr="00064527">
                              <w:rPr>
                                <w:sz w:val="18"/>
                                <w:szCs w:val="18"/>
                              </w:rPr>
                              <w:t>musical sequences</w:t>
                            </w:r>
                            <w:r w:rsidR="00A4298D" w:rsidRPr="000645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64527">
                              <w:rPr>
                                <w:sz w:val="18"/>
                                <w:szCs w:val="18"/>
                              </w:rPr>
                              <w:t>and parameters used.</w:t>
                            </w:r>
                            <w:r w:rsidR="00B14397" w:rsidRPr="00064527">
                              <w:rPr>
                                <w:sz w:val="18"/>
                                <w:szCs w:val="18"/>
                              </w:rPr>
                              <w:t xml:space="preserve"> In all sequences, the maximum reinforcement threshold was 0.667.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2BF4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35pt;margin-top:.05pt;width:498.45pt;height:273.9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" fillcolor="white [3201]" stroked="f" strokeweight=".5pt">
                <v:textbox>
                  <w:txbxContent>
                    <w:p w14:paraId="6319EE89" w14:textId="77777777" w:rsidR="005B0115" w:rsidRDefault="005B0115" w:rsidP="005B0115">
                      <w:pPr>
                        <w:pStyle w:val="BodyTextwithIndent"/>
                        <w:ind w:firstLine="0"/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2268"/>
                        <w:gridCol w:w="2126"/>
                        <w:gridCol w:w="2126"/>
                        <w:gridCol w:w="2126"/>
                      </w:tblGrid>
                      <w:tr w:rsidR="00545C90" w14:paraId="5A8207CE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41DBE227" w14:textId="26CE8A69" w:rsidR="00545C90" w:rsidRPr="002D6FC7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2D6FC7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2B7FCC4F" w14:textId="77777777" w:rsidR="00545C90" w:rsidRPr="002D6FC7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2D6FC7">
                              <w:rPr>
                                <w:b/>
                                <w:bCs/>
                              </w:rPr>
                              <w:t>Training data (by ID)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60CDB9E1" w14:textId="77777777" w:rsidR="00545C90" w:rsidRPr="002D6FC7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2D6FC7">
                              <w:rPr>
                                <w:b/>
                                <w:bCs/>
                              </w:rPr>
                              <w:t>Order boosting steps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F60DC02" w14:textId="77777777" w:rsidR="00545C90" w:rsidRPr="002D6FC7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2D6FC7">
                              <w:rPr>
                                <w:b/>
                                <w:bCs/>
                              </w:rPr>
                              <w:t>Reinforcement factor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51E50873" w14:textId="214D7FA9" w:rsidR="00545C90" w:rsidRPr="002D6FC7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2D6FC7">
                              <w:rPr>
                                <w:b/>
                                <w:bCs/>
                              </w:rPr>
                              <w:t>Note</w:t>
                            </w:r>
                            <w:r w:rsidR="00194303">
                              <w:rPr>
                                <w:b/>
                                <w:bCs/>
                              </w:rPr>
                              <w:t xml:space="preserve"> count</w:t>
                            </w:r>
                            <w:r w:rsidRPr="002D6FC7">
                              <w:rPr>
                                <w:b/>
                                <w:bCs/>
                              </w:rPr>
                              <w:t xml:space="preserve"> (approx.)</w:t>
                            </w:r>
                          </w:p>
                        </w:tc>
                      </w:tr>
                      <w:tr w:rsidR="00545C90" w14:paraId="2EB141AF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4972567B" w14:textId="44796A90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0A665B">
                              <w:t>0</w:t>
                            </w:r>
                            <w:r w:rsidR="00545C90"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426C950F" w14:textId="3560A53E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</w:t>
                            </w:r>
                            <w:r w:rsidR="000A665B">
                              <w:t>0</w:t>
                            </w:r>
                            <w:r w:rsidR="00545C90">
                              <w:t>1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5A9F3B43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29B158E0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1.54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13AB538F" w14:textId="77777777" w:rsidR="00545C90" w:rsidRDefault="00545C90" w:rsidP="00284D16">
                            <w:pPr>
                              <w:pStyle w:val="BodyTextwithIndent"/>
                              <w:keepNext/>
                              <w:ind w:firstLine="0"/>
                              <w:jc w:val="left"/>
                            </w:pPr>
                            <w:r>
                              <w:t>100</w:t>
                            </w:r>
                          </w:p>
                        </w:tc>
                      </w:tr>
                      <w:tr w:rsidR="00545C90" w14:paraId="7D511CFC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61319AE8" w14:textId="6AC171B8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0A665B">
                              <w:t>0</w:t>
                            </w:r>
                            <w:r w:rsidR="00545C90"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4710A94C" w14:textId="77D5D88B" w:rsidR="00545C90" w:rsidRDefault="000A665B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ts01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653B9B7A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3AC8937A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1.12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3BCE8856" w14:textId="77777777" w:rsidR="00545C90" w:rsidRDefault="00545C90" w:rsidP="00284D16">
                            <w:pPr>
                              <w:pStyle w:val="BodyTextwithIndent"/>
                              <w:keepNext/>
                              <w:ind w:firstLine="0"/>
                              <w:jc w:val="left"/>
                            </w:pPr>
                            <w:r>
                              <w:t>150</w:t>
                            </w:r>
                          </w:p>
                        </w:tc>
                      </w:tr>
                      <w:tr w:rsidR="00545C90" w14:paraId="774A555A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2BD1F645" w14:textId="50DCE102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0A665B">
                              <w:t>0</w:t>
                            </w:r>
                            <w:r w:rsidR="00545C90">
                              <w:t>3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30E17F52" w14:textId="1B5C5FF2" w:rsidR="00545C90" w:rsidRDefault="000A665B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ts01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55DE46DA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B50FFC6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1.41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7D711BF4" w14:textId="77777777" w:rsidR="00545C90" w:rsidRDefault="00545C90" w:rsidP="00284D16">
                            <w:pPr>
                              <w:pStyle w:val="BodyTextwithIndent"/>
                              <w:keepNext/>
                              <w:ind w:firstLine="0"/>
                              <w:jc w:val="left"/>
                            </w:pPr>
                            <w:r>
                              <w:t>450</w:t>
                            </w:r>
                          </w:p>
                        </w:tc>
                      </w:tr>
                      <w:tr w:rsidR="00545C90" w14:paraId="2E283932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79B94551" w14:textId="1350D7C7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0A665B">
                              <w:t>0</w:t>
                            </w:r>
                            <w:r w:rsidR="00545C90">
                              <w:t>4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53A53CB8" w14:textId="41D99165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</w:t>
                            </w:r>
                            <w:r w:rsidR="000A665B">
                              <w:t>0</w:t>
                            </w:r>
                            <w:r w:rsidR="00545C90">
                              <w:t>2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05174846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693C4858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1.16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8B04A89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150</w:t>
                            </w:r>
                          </w:p>
                        </w:tc>
                      </w:tr>
                      <w:tr w:rsidR="00545C90" w14:paraId="00780D04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5826FB52" w14:textId="1F72DA52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0A665B">
                              <w:t>0</w:t>
                            </w:r>
                            <w:r w:rsidR="00545C90">
                              <w:t>5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6A844F8E" w14:textId="47DCAD74" w:rsidR="00545C90" w:rsidRDefault="000A665B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ts02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70ECE176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A9254C4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6ACAC86E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350</w:t>
                            </w:r>
                          </w:p>
                        </w:tc>
                      </w:tr>
                      <w:tr w:rsidR="00545C90" w14:paraId="51C3ED9F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1897F90B" w14:textId="414BBAA2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0A665B">
                              <w:t>0</w:t>
                            </w:r>
                            <w:r w:rsidR="00545C90">
                              <w:t>6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1939E361" w14:textId="5F95F434" w:rsidR="00545C90" w:rsidRDefault="000A665B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ts02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5CD4D10C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6B64A285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1.01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0EBBB2B8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550</w:t>
                            </w:r>
                          </w:p>
                        </w:tc>
                      </w:tr>
                      <w:tr w:rsidR="00545C90" w14:paraId="3EE9FA90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647FD01D" w14:textId="1143C1AE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0A665B">
                              <w:t>0</w:t>
                            </w:r>
                            <w:r w:rsidR="00545C90">
                              <w:t>7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165FE332" w14:textId="70F1215E" w:rsidR="00545C90" w:rsidRDefault="000A665B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</w:t>
                            </w:r>
                            <w:r w:rsidR="00E04A27">
                              <w:t>s</w:t>
                            </w:r>
                            <w:r>
                              <w:t>0</w:t>
                            </w:r>
                            <w:r w:rsidR="00545C90">
                              <w:t>3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779BB5E6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2B9E365C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1.02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6F98405C" w14:textId="77777777" w:rsidR="00545C90" w:rsidRDefault="00545C90" w:rsidP="00284D16">
                            <w:pPr>
                              <w:pStyle w:val="BodyTextwithIndent"/>
                              <w:keepNext/>
                              <w:ind w:firstLine="0"/>
                              <w:jc w:val="left"/>
                            </w:pPr>
                            <w:r>
                              <w:t>150</w:t>
                            </w:r>
                          </w:p>
                        </w:tc>
                      </w:tr>
                      <w:tr w:rsidR="00545C90" w14:paraId="66219FB6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313E4AF1" w14:textId="6A16BA9F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0A665B">
                              <w:t>0</w:t>
                            </w:r>
                            <w:r w:rsidR="00545C90">
                              <w:t>8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3DCDD738" w14:textId="28FA4C91" w:rsidR="00545C90" w:rsidRDefault="000A665B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ts03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1CC646C1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7D95118F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1.04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5ACF84AC" w14:textId="77777777" w:rsidR="00545C90" w:rsidRDefault="00545C90" w:rsidP="00284D16">
                            <w:pPr>
                              <w:pStyle w:val="BodyTextwithIndent"/>
                              <w:keepNext/>
                              <w:ind w:firstLine="0"/>
                              <w:jc w:val="left"/>
                            </w:pPr>
                            <w:r>
                              <w:t>700</w:t>
                            </w:r>
                          </w:p>
                        </w:tc>
                      </w:tr>
                      <w:tr w:rsidR="00545C90" w14:paraId="350F0BFB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32F8F22B" w14:textId="638C9BCB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0A665B">
                              <w:t>0</w:t>
                            </w:r>
                            <w:r w:rsidR="00545C90">
                              <w:t>9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136F286D" w14:textId="3E2584DB" w:rsidR="00545C90" w:rsidRDefault="000A665B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ts03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2A6E980B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6FCBAB8B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1.04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7380F39F" w14:textId="77777777" w:rsidR="00545C90" w:rsidRDefault="00545C90" w:rsidP="00284D16">
                            <w:pPr>
                              <w:pStyle w:val="BodyTextwithIndent"/>
                              <w:keepNext/>
                              <w:ind w:firstLine="0"/>
                              <w:jc w:val="left"/>
                            </w:pPr>
                            <w:r>
                              <w:t>1500</w:t>
                            </w:r>
                          </w:p>
                        </w:tc>
                      </w:tr>
                      <w:tr w:rsidR="00545C90" w14:paraId="04FEE847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1D4B6158" w14:textId="2B87A4B2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545C90">
                              <w:t>10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6FE2398B" w14:textId="2A4F3E66" w:rsidR="00545C90" w:rsidRDefault="000A665B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</w:t>
                            </w:r>
                            <w:r w:rsidR="00E04A27">
                              <w:t>s</w:t>
                            </w:r>
                            <w:r>
                              <w:t>0</w:t>
                            </w:r>
                            <w:r w:rsidR="00545C90">
                              <w:t>4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54C67BC3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5D86C1D4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1.03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15C6C1A1" w14:textId="77777777" w:rsidR="00545C90" w:rsidRDefault="00545C90" w:rsidP="00284D16">
                            <w:pPr>
                              <w:pStyle w:val="BodyTextwithIndent"/>
                              <w:keepNext/>
                              <w:ind w:firstLine="0"/>
                              <w:jc w:val="left"/>
                            </w:pPr>
                            <w:r>
                              <w:t>300</w:t>
                            </w:r>
                          </w:p>
                        </w:tc>
                      </w:tr>
                      <w:tr w:rsidR="00545C90" w14:paraId="0B6D2E74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42219468" w14:textId="0DC6126A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545C90">
                              <w:t>11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1D471E7E" w14:textId="6C5F4029" w:rsidR="00545C90" w:rsidRDefault="000A665B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ts04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C6990E7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08E8D28D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1.1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66E21C86" w14:textId="77777777" w:rsidR="00545C90" w:rsidRDefault="00545C90" w:rsidP="00284D16">
                            <w:pPr>
                              <w:pStyle w:val="BodyTextwithIndent"/>
                              <w:keepNext/>
                              <w:ind w:firstLine="0"/>
                              <w:jc w:val="left"/>
                            </w:pPr>
                            <w:r>
                              <w:t>450</w:t>
                            </w:r>
                          </w:p>
                        </w:tc>
                      </w:tr>
                      <w:tr w:rsidR="00545C90" w14:paraId="18FBA886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769BCF96" w14:textId="02BD2682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545C90">
                              <w:t>12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52779737" w14:textId="71DCBE34" w:rsidR="00545C90" w:rsidRDefault="000A665B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ts04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50F0FE35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855204E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1.04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04C51D24" w14:textId="77777777" w:rsidR="00545C90" w:rsidRDefault="00545C90" w:rsidP="00284D16">
                            <w:pPr>
                              <w:pStyle w:val="BodyTextwithIndent"/>
                              <w:keepNext/>
                              <w:ind w:firstLine="0"/>
                              <w:jc w:val="left"/>
                            </w:pPr>
                            <w:r>
                              <w:t>1150</w:t>
                            </w:r>
                          </w:p>
                        </w:tc>
                      </w:tr>
                      <w:tr w:rsidR="00545C90" w14:paraId="5CF8FD8D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097CEA3C" w14:textId="2D7AECF8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545C90">
                              <w:t>13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1832B333" w14:textId="1EA71F67" w:rsidR="00545C90" w:rsidRDefault="000A665B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</w:t>
                            </w:r>
                            <w:r w:rsidR="00E04A27">
                              <w:t>s</w:t>
                            </w:r>
                            <w:r>
                              <w:t>0</w:t>
                            </w:r>
                            <w:r w:rsidR="00545C90">
                              <w:t>5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6C11763A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74F192F1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1.38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729F1BC3" w14:textId="77777777" w:rsidR="00545C90" w:rsidRDefault="00545C90" w:rsidP="00284D16">
                            <w:pPr>
                              <w:pStyle w:val="BodyTextwithIndent"/>
                              <w:keepNext/>
                              <w:ind w:firstLine="0"/>
                              <w:jc w:val="left"/>
                            </w:pPr>
                            <w:r>
                              <w:t>300</w:t>
                            </w:r>
                          </w:p>
                        </w:tc>
                      </w:tr>
                      <w:tr w:rsidR="00545C90" w14:paraId="0171EE9B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5723F1D9" w14:textId="5FE1B239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545C90">
                              <w:t>14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1901F3B1" w14:textId="5B4A36F4" w:rsidR="00545C90" w:rsidRDefault="000A665B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ts05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7AEE8951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2C16D539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1.27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02FEBBA9" w14:textId="77777777" w:rsidR="00545C90" w:rsidRDefault="00545C90" w:rsidP="00284D16">
                            <w:pPr>
                              <w:pStyle w:val="BodyTextwithIndent"/>
                              <w:keepNext/>
                              <w:ind w:firstLine="0"/>
                              <w:jc w:val="left"/>
                            </w:pPr>
                            <w:r>
                              <w:t>500</w:t>
                            </w:r>
                          </w:p>
                        </w:tc>
                      </w:tr>
                      <w:tr w:rsidR="00545C90" w14:paraId="41B3ED5F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0ADB6A3C" w14:textId="707F142A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545C90">
                              <w:t>15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1E873392" w14:textId="12C60A4C" w:rsidR="00545C90" w:rsidRDefault="000A665B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ts05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3D21C18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6E8CAFA4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1.04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263B0823" w14:textId="77777777" w:rsidR="00545C90" w:rsidRDefault="00545C90" w:rsidP="00284D16">
                            <w:pPr>
                              <w:pStyle w:val="BodyTextwithIndent"/>
                              <w:keepNext/>
                              <w:ind w:firstLine="0"/>
                              <w:jc w:val="left"/>
                            </w:pPr>
                            <w:r>
                              <w:t>1500</w:t>
                            </w:r>
                          </w:p>
                        </w:tc>
                      </w:tr>
                      <w:tr w:rsidR="00545C90" w14:paraId="33E04E93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2EA63A5E" w14:textId="563578D5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545C90">
                              <w:t>16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3A19EE5B" w14:textId="2B9A2AA1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</w:t>
                            </w:r>
                            <w:r w:rsidR="000A665B">
                              <w:t>0</w:t>
                            </w:r>
                            <w:r w:rsidR="00545C90">
                              <w:t>1–</w:t>
                            </w:r>
                            <w:r w:rsidR="000A665B">
                              <w:t>0</w:t>
                            </w:r>
                            <w:r w:rsidR="00545C90">
                              <w:t>5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0FD9FA78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386A862A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1.03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69A9D86A" w14:textId="77777777" w:rsidR="00545C90" w:rsidRDefault="00545C90" w:rsidP="00284D16">
                            <w:pPr>
                              <w:pStyle w:val="BodyTextwithIndent"/>
                              <w:keepNext/>
                              <w:ind w:firstLine="0"/>
                              <w:jc w:val="left"/>
                            </w:pPr>
                            <w:r>
                              <w:t>500</w:t>
                            </w:r>
                          </w:p>
                        </w:tc>
                      </w:tr>
                      <w:tr w:rsidR="00545C90" w14:paraId="4BDC2AFF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3F331EBD" w14:textId="5C695AAB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545C90">
                              <w:t>17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272F217D" w14:textId="5D3D30ED" w:rsidR="00545C90" w:rsidRDefault="000A665B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ts01–05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5624704E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EF54D82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1.09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33AB40A8" w14:textId="77777777" w:rsidR="00545C90" w:rsidRDefault="00545C90" w:rsidP="00284D16">
                            <w:pPr>
                              <w:pStyle w:val="BodyTextwithIndent"/>
                              <w:keepNext/>
                              <w:ind w:firstLine="0"/>
                              <w:jc w:val="left"/>
                            </w:pPr>
                            <w:r>
                              <w:t>850</w:t>
                            </w:r>
                          </w:p>
                        </w:tc>
                      </w:tr>
                      <w:tr w:rsidR="00545C90" w14:paraId="3D1162DD" w14:textId="77777777" w:rsidTr="00150AED">
                        <w:trPr>
                          <w:trHeight w:val="230"/>
                        </w:trPr>
                        <w:tc>
                          <w:tcPr>
                            <w:tcW w:w="993" w:type="dxa"/>
                            <w:vAlign w:val="center"/>
                          </w:tcPr>
                          <w:p w14:paraId="586A5ACB" w14:textId="50C84369" w:rsidR="00545C90" w:rsidRDefault="00E04A27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gs</w:t>
                            </w:r>
                            <w:r w:rsidR="00545C90">
                              <w:t>18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14:paraId="0329F5A4" w14:textId="5D52C79B" w:rsidR="00545C90" w:rsidRDefault="000A665B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ts01–05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7BC14A86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154EE7E" w14:textId="77777777" w:rsidR="00545C90" w:rsidRDefault="00545C90" w:rsidP="00284D16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1.04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724E3342" w14:textId="77777777" w:rsidR="00545C90" w:rsidRDefault="00545C90" w:rsidP="00284D16">
                            <w:pPr>
                              <w:pStyle w:val="BodyTextwithIndent"/>
                              <w:keepNext/>
                              <w:ind w:firstLine="0"/>
                              <w:jc w:val="left"/>
                            </w:pPr>
                            <w:r>
                              <w:t>1300</w:t>
                            </w:r>
                          </w:p>
                        </w:tc>
                      </w:tr>
                    </w:tbl>
                    <w:p w14:paraId="11DD9A3C" w14:textId="680C28E2" w:rsidR="00D84368" w:rsidRPr="00064527" w:rsidRDefault="005B0115" w:rsidP="005B0115">
                      <w:pPr>
                        <w:pStyle w:val="Caption"/>
                        <w:rPr>
                          <w:sz w:val="18"/>
                          <w:szCs w:val="18"/>
                        </w:rPr>
                      </w:pPr>
                      <w:bookmarkStart w:id="1" w:name="_Ref132013421"/>
                      <w:r w:rsidRPr="00064527">
                        <w:rPr>
                          <w:b/>
                          <w:bCs/>
                          <w:sz w:val="18"/>
                          <w:szCs w:val="18"/>
                        </w:rPr>
                        <w:t xml:space="preserve">Table </w:t>
                      </w:r>
                      <w:r w:rsidRPr="00064527">
                        <w:rPr>
                          <w:b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064527">
                        <w:rPr>
                          <w:b/>
                          <w:bCs/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064527">
                        <w:rPr>
                          <w:b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="007301AD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>1</w:t>
                      </w:r>
                      <w:r w:rsidRPr="00064527">
                        <w:rPr>
                          <w:b/>
                          <w:bCs/>
                          <w:sz w:val="18"/>
                          <w:szCs w:val="18"/>
                        </w:rPr>
                        <w:fldChar w:fldCharType="end"/>
                      </w:r>
                      <w:bookmarkEnd w:id="1"/>
                      <w:r w:rsidRPr="00064527">
                        <w:rPr>
                          <w:b/>
                          <w:bCs/>
                          <w:sz w:val="18"/>
                          <w:szCs w:val="18"/>
                        </w:rPr>
                        <w:t xml:space="preserve">. </w:t>
                      </w:r>
                      <w:r w:rsidRPr="00064527">
                        <w:rPr>
                          <w:sz w:val="18"/>
                          <w:szCs w:val="18"/>
                        </w:rPr>
                        <w:t xml:space="preserve">List of generated </w:t>
                      </w:r>
                      <w:r w:rsidR="00FF2A7B" w:rsidRPr="00064527">
                        <w:rPr>
                          <w:sz w:val="18"/>
                          <w:szCs w:val="18"/>
                        </w:rPr>
                        <w:t>musical sequences</w:t>
                      </w:r>
                      <w:r w:rsidR="00A4298D" w:rsidRPr="0006452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64527">
                        <w:rPr>
                          <w:sz w:val="18"/>
                          <w:szCs w:val="18"/>
                        </w:rPr>
                        <w:t>and parameters used.</w:t>
                      </w:r>
                      <w:r w:rsidR="00B14397" w:rsidRPr="00064527">
                        <w:rPr>
                          <w:sz w:val="18"/>
                          <w:szCs w:val="18"/>
                        </w:rPr>
                        <w:t xml:space="preserve"> In all sequences, the maximum reinforcement threshold was 0.667.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3C2CBC0" w14:textId="2CD2142F" w:rsidR="00E854CC" w:rsidRPr="003E2B6E" w:rsidRDefault="00E854CC" w:rsidP="006A2EAB"/>
    <w:sectPr w:rsidR="00E854CC" w:rsidRPr="003E2B6E" w:rsidSect="008B1B40">
      <w:headerReference w:type="even" r:id="rId8"/>
      <w:headerReference w:type="default" r:id="rId9"/>
      <w:footnotePr>
        <w:numRestart w:val="eachPage"/>
      </w:footnotePr>
      <w:type w:val="continuous"/>
      <w:pgSz w:w="11907" w:h="16840" w:code="9"/>
      <w:pgMar w:top="1134" w:right="1077" w:bottom="1418" w:left="1077" w:header="720" w:footer="964" w:gutter="0"/>
      <w:cols w:num="2" w:space="45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DBA7A" w14:textId="77777777" w:rsidR="000B441C" w:rsidRDefault="000B441C">
      <w:r>
        <w:separator/>
      </w:r>
    </w:p>
  </w:endnote>
  <w:endnote w:type="continuationSeparator" w:id="0">
    <w:p w14:paraId="0EB20CCE" w14:textId="77777777" w:rsidR="000B441C" w:rsidRDefault="000B4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69F4D" w14:textId="77777777" w:rsidR="000B441C" w:rsidRDefault="000B441C">
      <w:r>
        <w:separator/>
      </w:r>
    </w:p>
  </w:footnote>
  <w:footnote w:type="continuationSeparator" w:id="0">
    <w:p w14:paraId="7E926062" w14:textId="77777777" w:rsidR="000B441C" w:rsidRDefault="000B4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85D6" w14:textId="204BB1E3" w:rsidR="00F914E2" w:rsidRDefault="00F914E2" w:rsidP="00BF22B5">
    <w:pPr>
      <w:pStyle w:val="Footer"/>
      <w:tabs>
        <w:tab w:val="clear" w:pos="4320"/>
        <w:tab w:val="clear" w:pos="8640"/>
        <w:tab w:val="left" w:pos="0"/>
        <w:tab w:val="right" w:pos="9900"/>
      </w:tabs>
      <w:rPr>
        <w:sz w:val="16"/>
      </w:rPr>
    </w:pPr>
    <w:r>
      <w:rPr>
        <w:sz w:val="16"/>
      </w:rPr>
      <w:t>2003 IEEE Workshop on Applications of Signal Processing to Audio and Acoustics</w:t>
    </w:r>
    <w:r>
      <w:rPr>
        <w:sz w:val="16"/>
      </w:rPr>
      <w:tab/>
      <w:t>October 19-22, 2003, New Paltz, NY</w:t>
    </w:r>
  </w:p>
  <w:p w14:paraId="6C3B3503" w14:textId="77777777" w:rsidR="00F914E2" w:rsidRDefault="00F914E2" w:rsidP="00BF22B5">
    <w:pPr>
      <w:pStyle w:val="Header"/>
      <w:tabs>
        <w:tab w:val="clear" w:pos="8306"/>
        <w:tab w:val="right" w:pos="99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57FB" w14:textId="57CB866D" w:rsidR="00F914E2" w:rsidRDefault="00F914E2" w:rsidP="00BF22B5">
    <w:pPr>
      <w:pStyle w:val="Footer"/>
      <w:tabs>
        <w:tab w:val="clear" w:pos="4320"/>
        <w:tab w:val="clear" w:pos="8640"/>
        <w:tab w:val="right" w:pos="9900"/>
      </w:tabs>
      <w:ind w:left="-90" w:right="36" w:firstLine="90"/>
      <w:rPr>
        <w:sz w:val="16"/>
      </w:rPr>
    </w:pPr>
    <w:r>
      <w:rPr>
        <w:sz w:val="16"/>
      </w:rPr>
      <w:tab/>
    </w:r>
  </w:p>
  <w:p w14:paraId="58600DE7" w14:textId="77777777" w:rsidR="00F914E2" w:rsidRDefault="00F91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BF8146C"/>
    <w:lvl w:ilvl="0">
      <w:start w:val="1"/>
      <w:numFmt w:val="decimal"/>
      <w:pStyle w:val="First-LevelHeadings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Headings"/>
      <w:lvlText w:val="%1.%2"/>
      <w:lvlJc w:val="left"/>
      <w:pPr>
        <w:tabs>
          <w:tab w:val="num" w:pos="2487"/>
        </w:tabs>
        <w:ind w:left="2127" w:firstLine="0"/>
      </w:pPr>
      <w:rPr>
        <w:rFonts w:hint="default"/>
      </w:rPr>
    </w:lvl>
    <w:lvl w:ilvl="2">
      <w:start w:val="1"/>
      <w:numFmt w:val="decimal"/>
      <w:pStyle w:val="Third-LevelHeadinds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870A33"/>
    <w:multiLevelType w:val="hybridMultilevel"/>
    <w:tmpl w:val="C32AD1EA"/>
    <w:lvl w:ilvl="0" w:tplc="344EDB9E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61C17C6"/>
    <w:multiLevelType w:val="hybridMultilevel"/>
    <w:tmpl w:val="9418F382"/>
    <w:lvl w:ilvl="0" w:tplc="13E46C2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5F45D6"/>
    <w:multiLevelType w:val="multilevel"/>
    <w:tmpl w:val="8FE4B8F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C1B89"/>
    <w:multiLevelType w:val="hybridMultilevel"/>
    <w:tmpl w:val="0AFCB60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0D9C52E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6" w15:restartNumberingAfterBreak="0">
    <w:nsid w:val="0E493C37"/>
    <w:multiLevelType w:val="hybridMultilevel"/>
    <w:tmpl w:val="CC56A33C"/>
    <w:lvl w:ilvl="0" w:tplc="F50208BE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 w15:restartNumberingAfterBreak="0">
    <w:nsid w:val="1F314959"/>
    <w:multiLevelType w:val="hybridMultilevel"/>
    <w:tmpl w:val="84D6767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866E8"/>
    <w:multiLevelType w:val="multilevel"/>
    <w:tmpl w:val="44E6B44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6A1157A"/>
    <w:multiLevelType w:val="multilevel"/>
    <w:tmpl w:val="22EE763A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B319E3"/>
    <w:multiLevelType w:val="hybridMultilevel"/>
    <w:tmpl w:val="8FE4B8FE"/>
    <w:lvl w:ilvl="0" w:tplc="933253D4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97542F"/>
    <w:multiLevelType w:val="hybridMultilevel"/>
    <w:tmpl w:val="5D02802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307B1F"/>
    <w:multiLevelType w:val="singleLevel"/>
    <w:tmpl w:val="D85E42B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8097EE9"/>
    <w:multiLevelType w:val="multilevel"/>
    <w:tmpl w:val="A0F08984"/>
    <w:lvl w:ilvl="0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3A383E"/>
    <w:multiLevelType w:val="hybridMultilevel"/>
    <w:tmpl w:val="D7BCE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6A2146"/>
    <w:multiLevelType w:val="hybridMultilevel"/>
    <w:tmpl w:val="9F1A53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E7040E"/>
    <w:multiLevelType w:val="hybridMultilevel"/>
    <w:tmpl w:val="9176CA72"/>
    <w:lvl w:ilvl="0" w:tplc="13E46C2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B019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18" w15:restartNumberingAfterBreak="0">
    <w:nsid w:val="43DE5B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9" w15:restartNumberingAfterBreak="0">
    <w:nsid w:val="4490087B"/>
    <w:multiLevelType w:val="hybridMultilevel"/>
    <w:tmpl w:val="22EE763A"/>
    <w:lvl w:ilvl="0" w:tplc="DEDC4FB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D71EB6"/>
    <w:multiLevelType w:val="multilevel"/>
    <w:tmpl w:val="CDC6E28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73D1B"/>
    <w:multiLevelType w:val="hybridMultilevel"/>
    <w:tmpl w:val="756E91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4E6BAD"/>
    <w:multiLevelType w:val="hybridMultilevel"/>
    <w:tmpl w:val="2A24E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64322B"/>
    <w:multiLevelType w:val="multilevel"/>
    <w:tmpl w:val="9418F382"/>
    <w:lvl w:ilvl="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915255"/>
    <w:multiLevelType w:val="hybridMultilevel"/>
    <w:tmpl w:val="A0F08984"/>
    <w:lvl w:ilvl="0" w:tplc="435C7654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F3729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26" w15:restartNumberingAfterBreak="0">
    <w:nsid w:val="65275C0D"/>
    <w:multiLevelType w:val="singleLevel"/>
    <w:tmpl w:val="D838826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B7F0516"/>
    <w:multiLevelType w:val="multilevel"/>
    <w:tmpl w:val="3864CD9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842699909">
    <w:abstractNumId w:val="0"/>
  </w:num>
  <w:num w:numId="2" w16cid:durableId="66078066">
    <w:abstractNumId w:val="26"/>
  </w:num>
  <w:num w:numId="3" w16cid:durableId="1459687268">
    <w:abstractNumId w:val="12"/>
  </w:num>
  <w:num w:numId="4" w16cid:durableId="110632004">
    <w:abstractNumId w:val="19"/>
  </w:num>
  <w:num w:numId="5" w16cid:durableId="2012174902">
    <w:abstractNumId w:val="9"/>
  </w:num>
  <w:num w:numId="6" w16cid:durableId="742409516">
    <w:abstractNumId w:val="10"/>
  </w:num>
  <w:num w:numId="7" w16cid:durableId="1337996871">
    <w:abstractNumId w:val="3"/>
  </w:num>
  <w:num w:numId="8" w16cid:durableId="775520249">
    <w:abstractNumId w:val="24"/>
  </w:num>
  <w:num w:numId="9" w16cid:durableId="1298872953">
    <w:abstractNumId w:val="13"/>
  </w:num>
  <w:num w:numId="10" w16cid:durableId="1927491799">
    <w:abstractNumId w:val="2"/>
  </w:num>
  <w:num w:numId="11" w16cid:durableId="397554369">
    <w:abstractNumId w:val="23"/>
  </w:num>
  <w:num w:numId="12" w16cid:durableId="372651870">
    <w:abstractNumId w:val="25"/>
  </w:num>
  <w:num w:numId="13" w16cid:durableId="1453862504">
    <w:abstractNumId w:val="5"/>
  </w:num>
  <w:num w:numId="14" w16cid:durableId="484591259">
    <w:abstractNumId w:val="17"/>
  </w:num>
  <w:num w:numId="15" w16cid:durableId="2017413259">
    <w:abstractNumId w:val="8"/>
  </w:num>
  <w:num w:numId="16" w16cid:durableId="409012416">
    <w:abstractNumId w:val="27"/>
  </w:num>
  <w:num w:numId="17" w16cid:durableId="1607811462">
    <w:abstractNumId w:val="18"/>
  </w:num>
  <w:num w:numId="18" w16cid:durableId="20982880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69432416">
    <w:abstractNumId w:val="16"/>
  </w:num>
  <w:num w:numId="20" w16cid:durableId="1085031939">
    <w:abstractNumId w:val="7"/>
  </w:num>
  <w:num w:numId="21" w16cid:durableId="163666378">
    <w:abstractNumId w:val="22"/>
  </w:num>
  <w:num w:numId="22" w16cid:durableId="55200896">
    <w:abstractNumId w:val="4"/>
  </w:num>
  <w:num w:numId="23" w16cid:durableId="115217663">
    <w:abstractNumId w:val="14"/>
  </w:num>
  <w:num w:numId="24" w16cid:durableId="1057164163">
    <w:abstractNumId w:val="15"/>
  </w:num>
  <w:num w:numId="25" w16cid:durableId="35282184">
    <w:abstractNumId w:val="21"/>
  </w:num>
  <w:num w:numId="26" w16cid:durableId="309792505">
    <w:abstractNumId w:val="11"/>
  </w:num>
  <w:num w:numId="27" w16cid:durableId="961303114">
    <w:abstractNumId w:val="1"/>
  </w:num>
  <w:num w:numId="28" w16cid:durableId="1956599676">
    <w:abstractNumId w:val="6"/>
  </w:num>
  <w:num w:numId="29" w16cid:durableId="17496921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mirrorMargins/>
  <w:proofState w:spelling="clean" w:grammar="clean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autoHyphenation/>
  <w:hyphenationZone w:val="284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866"/>
    <w:rsid w:val="000004D8"/>
    <w:rsid w:val="000004DF"/>
    <w:rsid w:val="0000114F"/>
    <w:rsid w:val="00003ADF"/>
    <w:rsid w:val="00004AF2"/>
    <w:rsid w:val="0000772E"/>
    <w:rsid w:val="00007C34"/>
    <w:rsid w:val="0001375F"/>
    <w:rsid w:val="00020410"/>
    <w:rsid w:val="0002044F"/>
    <w:rsid w:val="00022B2F"/>
    <w:rsid w:val="0002366D"/>
    <w:rsid w:val="000249F0"/>
    <w:rsid w:val="00026C1C"/>
    <w:rsid w:val="00026C62"/>
    <w:rsid w:val="0003119E"/>
    <w:rsid w:val="000318AB"/>
    <w:rsid w:val="00031EC9"/>
    <w:rsid w:val="00041453"/>
    <w:rsid w:val="00044DC0"/>
    <w:rsid w:val="00051A33"/>
    <w:rsid w:val="00052EF3"/>
    <w:rsid w:val="00053DD1"/>
    <w:rsid w:val="00054891"/>
    <w:rsid w:val="00054EFB"/>
    <w:rsid w:val="000561E0"/>
    <w:rsid w:val="00057B70"/>
    <w:rsid w:val="00057BE7"/>
    <w:rsid w:val="00062600"/>
    <w:rsid w:val="00063C54"/>
    <w:rsid w:val="00064527"/>
    <w:rsid w:val="00066C7F"/>
    <w:rsid w:val="00070E3C"/>
    <w:rsid w:val="00071CF9"/>
    <w:rsid w:val="0007217E"/>
    <w:rsid w:val="000733F9"/>
    <w:rsid w:val="00077634"/>
    <w:rsid w:val="00085879"/>
    <w:rsid w:val="00086553"/>
    <w:rsid w:val="00091866"/>
    <w:rsid w:val="0009412C"/>
    <w:rsid w:val="00094C89"/>
    <w:rsid w:val="000A1FB0"/>
    <w:rsid w:val="000A21B9"/>
    <w:rsid w:val="000A2CF7"/>
    <w:rsid w:val="000A3EDA"/>
    <w:rsid w:val="000A665B"/>
    <w:rsid w:val="000A6BC0"/>
    <w:rsid w:val="000A6DEB"/>
    <w:rsid w:val="000B441C"/>
    <w:rsid w:val="000B61D5"/>
    <w:rsid w:val="000B79D1"/>
    <w:rsid w:val="000C208F"/>
    <w:rsid w:val="000C2215"/>
    <w:rsid w:val="000C2DD3"/>
    <w:rsid w:val="000C2E0C"/>
    <w:rsid w:val="000C3789"/>
    <w:rsid w:val="000C3F46"/>
    <w:rsid w:val="000C4BEC"/>
    <w:rsid w:val="000C6FCF"/>
    <w:rsid w:val="000D06D3"/>
    <w:rsid w:val="000D0817"/>
    <w:rsid w:val="000D1065"/>
    <w:rsid w:val="000D22DB"/>
    <w:rsid w:val="000D2E25"/>
    <w:rsid w:val="000D5F41"/>
    <w:rsid w:val="000D764B"/>
    <w:rsid w:val="000E1A26"/>
    <w:rsid w:val="000E3B8C"/>
    <w:rsid w:val="000E42E3"/>
    <w:rsid w:val="000E4F62"/>
    <w:rsid w:val="000E5C80"/>
    <w:rsid w:val="000F00C4"/>
    <w:rsid w:val="000F2908"/>
    <w:rsid w:val="000F4524"/>
    <w:rsid w:val="000F5B87"/>
    <w:rsid w:val="00100A81"/>
    <w:rsid w:val="00101B50"/>
    <w:rsid w:val="00102835"/>
    <w:rsid w:val="00102DF9"/>
    <w:rsid w:val="00103BED"/>
    <w:rsid w:val="0010408C"/>
    <w:rsid w:val="0010487F"/>
    <w:rsid w:val="0011090F"/>
    <w:rsid w:val="00111738"/>
    <w:rsid w:val="00112D2E"/>
    <w:rsid w:val="001137C4"/>
    <w:rsid w:val="0011619C"/>
    <w:rsid w:val="001168B4"/>
    <w:rsid w:val="00122C9D"/>
    <w:rsid w:val="001266F6"/>
    <w:rsid w:val="00130C2F"/>
    <w:rsid w:val="0013136A"/>
    <w:rsid w:val="00132EA9"/>
    <w:rsid w:val="001331C0"/>
    <w:rsid w:val="001331E7"/>
    <w:rsid w:val="00133C7C"/>
    <w:rsid w:val="00134D2D"/>
    <w:rsid w:val="00135D33"/>
    <w:rsid w:val="00137C32"/>
    <w:rsid w:val="001405DC"/>
    <w:rsid w:val="001416D6"/>
    <w:rsid w:val="00142D67"/>
    <w:rsid w:val="00142ECD"/>
    <w:rsid w:val="00143C6F"/>
    <w:rsid w:val="001445EE"/>
    <w:rsid w:val="00147B60"/>
    <w:rsid w:val="00147F5C"/>
    <w:rsid w:val="0015051F"/>
    <w:rsid w:val="00150AED"/>
    <w:rsid w:val="00152E95"/>
    <w:rsid w:val="001530DA"/>
    <w:rsid w:val="001543AD"/>
    <w:rsid w:val="00155562"/>
    <w:rsid w:val="00155E89"/>
    <w:rsid w:val="00160192"/>
    <w:rsid w:val="00162CC2"/>
    <w:rsid w:val="00163761"/>
    <w:rsid w:val="001666C9"/>
    <w:rsid w:val="00167312"/>
    <w:rsid w:val="001673D4"/>
    <w:rsid w:val="00167702"/>
    <w:rsid w:val="00172B81"/>
    <w:rsid w:val="001737ED"/>
    <w:rsid w:val="001760B1"/>
    <w:rsid w:val="0017612E"/>
    <w:rsid w:val="00186D0A"/>
    <w:rsid w:val="00191680"/>
    <w:rsid w:val="001917C6"/>
    <w:rsid w:val="001923B7"/>
    <w:rsid w:val="00193996"/>
    <w:rsid w:val="00193C57"/>
    <w:rsid w:val="00194303"/>
    <w:rsid w:val="001A0CD7"/>
    <w:rsid w:val="001A2714"/>
    <w:rsid w:val="001A2D62"/>
    <w:rsid w:val="001A4F99"/>
    <w:rsid w:val="001A6BAF"/>
    <w:rsid w:val="001A792E"/>
    <w:rsid w:val="001B150B"/>
    <w:rsid w:val="001B2496"/>
    <w:rsid w:val="001B263A"/>
    <w:rsid w:val="001B65B2"/>
    <w:rsid w:val="001B6F5A"/>
    <w:rsid w:val="001C3790"/>
    <w:rsid w:val="001C5301"/>
    <w:rsid w:val="001C64D7"/>
    <w:rsid w:val="001C7FDA"/>
    <w:rsid w:val="001D2894"/>
    <w:rsid w:val="001D5849"/>
    <w:rsid w:val="001D6716"/>
    <w:rsid w:val="001D698A"/>
    <w:rsid w:val="001E14B5"/>
    <w:rsid w:val="001E5620"/>
    <w:rsid w:val="001E5B5F"/>
    <w:rsid w:val="001F2352"/>
    <w:rsid w:val="001F3579"/>
    <w:rsid w:val="001F50A8"/>
    <w:rsid w:val="001F6B07"/>
    <w:rsid w:val="001F6CF5"/>
    <w:rsid w:val="002002DC"/>
    <w:rsid w:val="002035CB"/>
    <w:rsid w:val="00204099"/>
    <w:rsid w:val="002067D8"/>
    <w:rsid w:val="00207363"/>
    <w:rsid w:val="00207421"/>
    <w:rsid w:val="00207CF0"/>
    <w:rsid w:val="002103F8"/>
    <w:rsid w:val="0021316B"/>
    <w:rsid w:val="00213473"/>
    <w:rsid w:val="00217DE0"/>
    <w:rsid w:val="002213EB"/>
    <w:rsid w:val="00230BC0"/>
    <w:rsid w:val="00233853"/>
    <w:rsid w:val="0024333F"/>
    <w:rsid w:val="00244821"/>
    <w:rsid w:val="00247075"/>
    <w:rsid w:val="00255CD6"/>
    <w:rsid w:val="00257166"/>
    <w:rsid w:val="00257FC4"/>
    <w:rsid w:val="00262FCD"/>
    <w:rsid w:val="00263563"/>
    <w:rsid w:val="0027042E"/>
    <w:rsid w:val="00270B29"/>
    <w:rsid w:val="00272054"/>
    <w:rsid w:val="002754A6"/>
    <w:rsid w:val="00277C1C"/>
    <w:rsid w:val="0028016D"/>
    <w:rsid w:val="00280AAF"/>
    <w:rsid w:val="002835D8"/>
    <w:rsid w:val="00284D16"/>
    <w:rsid w:val="00286CFC"/>
    <w:rsid w:val="00290672"/>
    <w:rsid w:val="00291251"/>
    <w:rsid w:val="00291424"/>
    <w:rsid w:val="002922B7"/>
    <w:rsid w:val="002939A9"/>
    <w:rsid w:val="00295890"/>
    <w:rsid w:val="002A2F70"/>
    <w:rsid w:val="002A748E"/>
    <w:rsid w:val="002B1051"/>
    <w:rsid w:val="002B2787"/>
    <w:rsid w:val="002B292F"/>
    <w:rsid w:val="002B42AF"/>
    <w:rsid w:val="002B439F"/>
    <w:rsid w:val="002B4AD5"/>
    <w:rsid w:val="002B5764"/>
    <w:rsid w:val="002B5779"/>
    <w:rsid w:val="002C01A5"/>
    <w:rsid w:val="002C2FEC"/>
    <w:rsid w:val="002C4400"/>
    <w:rsid w:val="002C51D2"/>
    <w:rsid w:val="002C5965"/>
    <w:rsid w:val="002C666C"/>
    <w:rsid w:val="002D6316"/>
    <w:rsid w:val="002D6FC7"/>
    <w:rsid w:val="002D72D0"/>
    <w:rsid w:val="002D7E76"/>
    <w:rsid w:val="002E4366"/>
    <w:rsid w:val="002E5034"/>
    <w:rsid w:val="002E750D"/>
    <w:rsid w:val="002F68AE"/>
    <w:rsid w:val="00301254"/>
    <w:rsid w:val="00302589"/>
    <w:rsid w:val="00303F67"/>
    <w:rsid w:val="003047F3"/>
    <w:rsid w:val="003144A4"/>
    <w:rsid w:val="0031607C"/>
    <w:rsid w:val="0032334E"/>
    <w:rsid w:val="0032506D"/>
    <w:rsid w:val="003255EE"/>
    <w:rsid w:val="003264C4"/>
    <w:rsid w:val="00334AB9"/>
    <w:rsid w:val="00335FAD"/>
    <w:rsid w:val="003370A7"/>
    <w:rsid w:val="0033750F"/>
    <w:rsid w:val="00337FDD"/>
    <w:rsid w:val="00340F2E"/>
    <w:rsid w:val="00341666"/>
    <w:rsid w:val="003428CB"/>
    <w:rsid w:val="0034414A"/>
    <w:rsid w:val="00344390"/>
    <w:rsid w:val="003456AF"/>
    <w:rsid w:val="00347F54"/>
    <w:rsid w:val="00351BAB"/>
    <w:rsid w:val="00352C5E"/>
    <w:rsid w:val="003536EF"/>
    <w:rsid w:val="003543F2"/>
    <w:rsid w:val="003549FE"/>
    <w:rsid w:val="0036077D"/>
    <w:rsid w:val="003632BE"/>
    <w:rsid w:val="00364DB8"/>
    <w:rsid w:val="00365B82"/>
    <w:rsid w:val="00365F47"/>
    <w:rsid w:val="003674D5"/>
    <w:rsid w:val="00371D28"/>
    <w:rsid w:val="003726DE"/>
    <w:rsid w:val="003729EF"/>
    <w:rsid w:val="00373621"/>
    <w:rsid w:val="00374316"/>
    <w:rsid w:val="00383969"/>
    <w:rsid w:val="0038661A"/>
    <w:rsid w:val="00390114"/>
    <w:rsid w:val="00391DA3"/>
    <w:rsid w:val="00391E71"/>
    <w:rsid w:val="00392F80"/>
    <w:rsid w:val="00393BBF"/>
    <w:rsid w:val="00394BCD"/>
    <w:rsid w:val="00395441"/>
    <w:rsid w:val="003A5A9E"/>
    <w:rsid w:val="003B09C8"/>
    <w:rsid w:val="003B1B0C"/>
    <w:rsid w:val="003B3620"/>
    <w:rsid w:val="003B4E8D"/>
    <w:rsid w:val="003B79B3"/>
    <w:rsid w:val="003C0948"/>
    <w:rsid w:val="003C30F3"/>
    <w:rsid w:val="003C3274"/>
    <w:rsid w:val="003C39D2"/>
    <w:rsid w:val="003C7290"/>
    <w:rsid w:val="003D0F0C"/>
    <w:rsid w:val="003D109B"/>
    <w:rsid w:val="003D2469"/>
    <w:rsid w:val="003D256E"/>
    <w:rsid w:val="003E2B6E"/>
    <w:rsid w:val="003E34EA"/>
    <w:rsid w:val="003E4E07"/>
    <w:rsid w:val="003E4FD2"/>
    <w:rsid w:val="003E5861"/>
    <w:rsid w:val="003E7370"/>
    <w:rsid w:val="003E7E2D"/>
    <w:rsid w:val="003F0B71"/>
    <w:rsid w:val="003F1160"/>
    <w:rsid w:val="003F1F1A"/>
    <w:rsid w:val="003F4816"/>
    <w:rsid w:val="003F5874"/>
    <w:rsid w:val="003F5E5C"/>
    <w:rsid w:val="003F742E"/>
    <w:rsid w:val="00401592"/>
    <w:rsid w:val="00402A1A"/>
    <w:rsid w:val="00403879"/>
    <w:rsid w:val="00407FF8"/>
    <w:rsid w:val="00411183"/>
    <w:rsid w:val="00412303"/>
    <w:rsid w:val="00412A6D"/>
    <w:rsid w:val="00413386"/>
    <w:rsid w:val="00415A89"/>
    <w:rsid w:val="00416111"/>
    <w:rsid w:val="00416A0C"/>
    <w:rsid w:val="00417BF7"/>
    <w:rsid w:val="00420146"/>
    <w:rsid w:val="004209E1"/>
    <w:rsid w:val="00421FA5"/>
    <w:rsid w:val="004232BF"/>
    <w:rsid w:val="004238AB"/>
    <w:rsid w:val="00426184"/>
    <w:rsid w:val="004271C3"/>
    <w:rsid w:val="00430A40"/>
    <w:rsid w:val="00431CFA"/>
    <w:rsid w:val="004357D3"/>
    <w:rsid w:val="0043715C"/>
    <w:rsid w:val="00440F4B"/>
    <w:rsid w:val="004432F8"/>
    <w:rsid w:val="00443C96"/>
    <w:rsid w:val="00445718"/>
    <w:rsid w:val="00446214"/>
    <w:rsid w:val="004463FE"/>
    <w:rsid w:val="004475D5"/>
    <w:rsid w:val="004506CD"/>
    <w:rsid w:val="004508BB"/>
    <w:rsid w:val="00450CF2"/>
    <w:rsid w:val="00451F91"/>
    <w:rsid w:val="0045253B"/>
    <w:rsid w:val="004537F2"/>
    <w:rsid w:val="004557C9"/>
    <w:rsid w:val="00456670"/>
    <w:rsid w:val="004570D6"/>
    <w:rsid w:val="00457470"/>
    <w:rsid w:val="0046039D"/>
    <w:rsid w:val="00460690"/>
    <w:rsid w:val="00460776"/>
    <w:rsid w:val="00463F27"/>
    <w:rsid w:val="00465BAF"/>
    <w:rsid w:val="00466778"/>
    <w:rsid w:val="004667FC"/>
    <w:rsid w:val="00472E7F"/>
    <w:rsid w:val="00473136"/>
    <w:rsid w:val="00474D9E"/>
    <w:rsid w:val="0047655F"/>
    <w:rsid w:val="0047668D"/>
    <w:rsid w:val="00476B9B"/>
    <w:rsid w:val="00477529"/>
    <w:rsid w:val="00477866"/>
    <w:rsid w:val="00481AD4"/>
    <w:rsid w:val="00481EDE"/>
    <w:rsid w:val="004873CB"/>
    <w:rsid w:val="00493DF4"/>
    <w:rsid w:val="00496EA6"/>
    <w:rsid w:val="0049705E"/>
    <w:rsid w:val="00497772"/>
    <w:rsid w:val="004A08CA"/>
    <w:rsid w:val="004A414D"/>
    <w:rsid w:val="004A4BFF"/>
    <w:rsid w:val="004A5A6D"/>
    <w:rsid w:val="004A6F4F"/>
    <w:rsid w:val="004B0B4F"/>
    <w:rsid w:val="004B0C89"/>
    <w:rsid w:val="004B1D21"/>
    <w:rsid w:val="004B546A"/>
    <w:rsid w:val="004C1F1A"/>
    <w:rsid w:val="004C46F5"/>
    <w:rsid w:val="004C5996"/>
    <w:rsid w:val="004D0211"/>
    <w:rsid w:val="004D1D84"/>
    <w:rsid w:val="004D530B"/>
    <w:rsid w:val="004D6E99"/>
    <w:rsid w:val="004D732F"/>
    <w:rsid w:val="004E0E3E"/>
    <w:rsid w:val="004E367A"/>
    <w:rsid w:val="004E6DAF"/>
    <w:rsid w:val="004F24E7"/>
    <w:rsid w:val="004F2AAF"/>
    <w:rsid w:val="004F7B5C"/>
    <w:rsid w:val="004F7FD8"/>
    <w:rsid w:val="00500345"/>
    <w:rsid w:val="0050163F"/>
    <w:rsid w:val="005029DA"/>
    <w:rsid w:val="005034D2"/>
    <w:rsid w:val="0050405E"/>
    <w:rsid w:val="0050796D"/>
    <w:rsid w:val="005135D8"/>
    <w:rsid w:val="00513B45"/>
    <w:rsid w:val="005156C3"/>
    <w:rsid w:val="00520EE3"/>
    <w:rsid w:val="00523B1C"/>
    <w:rsid w:val="00525BB0"/>
    <w:rsid w:val="005267AC"/>
    <w:rsid w:val="0052697F"/>
    <w:rsid w:val="005307AC"/>
    <w:rsid w:val="005312C4"/>
    <w:rsid w:val="0053274C"/>
    <w:rsid w:val="00533334"/>
    <w:rsid w:val="00533A50"/>
    <w:rsid w:val="005360DE"/>
    <w:rsid w:val="005371E7"/>
    <w:rsid w:val="00542C90"/>
    <w:rsid w:val="005443C3"/>
    <w:rsid w:val="00545023"/>
    <w:rsid w:val="00545C90"/>
    <w:rsid w:val="00546EB7"/>
    <w:rsid w:val="00547208"/>
    <w:rsid w:val="00550A76"/>
    <w:rsid w:val="005531C4"/>
    <w:rsid w:val="005542AF"/>
    <w:rsid w:val="00556D42"/>
    <w:rsid w:val="005570BC"/>
    <w:rsid w:val="00560A44"/>
    <w:rsid w:val="005614F2"/>
    <w:rsid w:val="00561A85"/>
    <w:rsid w:val="005626A1"/>
    <w:rsid w:val="005632FE"/>
    <w:rsid w:val="0056597E"/>
    <w:rsid w:val="00572B98"/>
    <w:rsid w:val="0057472C"/>
    <w:rsid w:val="00574E63"/>
    <w:rsid w:val="00580DAC"/>
    <w:rsid w:val="00584D93"/>
    <w:rsid w:val="00585348"/>
    <w:rsid w:val="00585909"/>
    <w:rsid w:val="00586D39"/>
    <w:rsid w:val="0059083A"/>
    <w:rsid w:val="00591AC0"/>
    <w:rsid w:val="00593CE9"/>
    <w:rsid w:val="0059445A"/>
    <w:rsid w:val="00594691"/>
    <w:rsid w:val="00597CA7"/>
    <w:rsid w:val="005A026B"/>
    <w:rsid w:val="005A05C6"/>
    <w:rsid w:val="005A1B3B"/>
    <w:rsid w:val="005A1B4E"/>
    <w:rsid w:val="005A1EB2"/>
    <w:rsid w:val="005A20EB"/>
    <w:rsid w:val="005A2350"/>
    <w:rsid w:val="005A31A3"/>
    <w:rsid w:val="005A3479"/>
    <w:rsid w:val="005A3834"/>
    <w:rsid w:val="005A4EA4"/>
    <w:rsid w:val="005A566C"/>
    <w:rsid w:val="005B0115"/>
    <w:rsid w:val="005B0B79"/>
    <w:rsid w:val="005B0CA3"/>
    <w:rsid w:val="005B1412"/>
    <w:rsid w:val="005B3063"/>
    <w:rsid w:val="005B5A9D"/>
    <w:rsid w:val="005B74E9"/>
    <w:rsid w:val="005B7652"/>
    <w:rsid w:val="005C0F73"/>
    <w:rsid w:val="005C22F2"/>
    <w:rsid w:val="005C3B09"/>
    <w:rsid w:val="005C4147"/>
    <w:rsid w:val="005C4F8C"/>
    <w:rsid w:val="005C5B43"/>
    <w:rsid w:val="005C68C1"/>
    <w:rsid w:val="005C778A"/>
    <w:rsid w:val="005C7E31"/>
    <w:rsid w:val="005D1A7D"/>
    <w:rsid w:val="005D2325"/>
    <w:rsid w:val="005D318B"/>
    <w:rsid w:val="005D38C3"/>
    <w:rsid w:val="005D7208"/>
    <w:rsid w:val="005E1D31"/>
    <w:rsid w:val="005E20D0"/>
    <w:rsid w:val="005E263A"/>
    <w:rsid w:val="005E3D79"/>
    <w:rsid w:val="005E4431"/>
    <w:rsid w:val="005E6040"/>
    <w:rsid w:val="005E7537"/>
    <w:rsid w:val="005F3025"/>
    <w:rsid w:val="005F3BC5"/>
    <w:rsid w:val="005F4412"/>
    <w:rsid w:val="005F4E6C"/>
    <w:rsid w:val="005F6AA3"/>
    <w:rsid w:val="005F7936"/>
    <w:rsid w:val="00602EF7"/>
    <w:rsid w:val="0060585D"/>
    <w:rsid w:val="006060C1"/>
    <w:rsid w:val="0060612F"/>
    <w:rsid w:val="00606A0E"/>
    <w:rsid w:val="006073F5"/>
    <w:rsid w:val="00607DD9"/>
    <w:rsid w:val="00611E67"/>
    <w:rsid w:val="00614487"/>
    <w:rsid w:val="006155CA"/>
    <w:rsid w:val="00616C70"/>
    <w:rsid w:val="00617998"/>
    <w:rsid w:val="006218CA"/>
    <w:rsid w:val="00622403"/>
    <w:rsid w:val="00622DB7"/>
    <w:rsid w:val="0062367A"/>
    <w:rsid w:val="00624C5C"/>
    <w:rsid w:val="0062600E"/>
    <w:rsid w:val="00626429"/>
    <w:rsid w:val="006315A4"/>
    <w:rsid w:val="00631F52"/>
    <w:rsid w:val="00633354"/>
    <w:rsid w:val="0063382E"/>
    <w:rsid w:val="00634303"/>
    <w:rsid w:val="00634D94"/>
    <w:rsid w:val="006350B3"/>
    <w:rsid w:val="00635239"/>
    <w:rsid w:val="00637AF2"/>
    <w:rsid w:val="00640ED2"/>
    <w:rsid w:val="00642FCC"/>
    <w:rsid w:val="006434BB"/>
    <w:rsid w:val="00644706"/>
    <w:rsid w:val="00646C62"/>
    <w:rsid w:val="00646E3C"/>
    <w:rsid w:val="00647097"/>
    <w:rsid w:val="00647E01"/>
    <w:rsid w:val="0065068A"/>
    <w:rsid w:val="00653422"/>
    <w:rsid w:val="00653E00"/>
    <w:rsid w:val="006552D1"/>
    <w:rsid w:val="00656619"/>
    <w:rsid w:val="00657890"/>
    <w:rsid w:val="00657D95"/>
    <w:rsid w:val="00662946"/>
    <w:rsid w:val="00663D20"/>
    <w:rsid w:val="00672549"/>
    <w:rsid w:val="00672718"/>
    <w:rsid w:val="006736FD"/>
    <w:rsid w:val="006747A1"/>
    <w:rsid w:val="00675252"/>
    <w:rsid w:val="006757F7"/>
    <w:rsid w:val="006767C1"/>
    <w:rsid w:val="006802A4"/>
    <w:rsid w:val="00682F96"/>
    <w:rsid w:val="00687842"/>
    <w:rsid w:val="006903DB"/>
    <w:rsid w:val="00691AAA"/>
    <w:rsid w:val="00692B60"/>
    <w:rsid w:val="006931A8"/>
    <w:rsid w:val="0069355A"/>
    <w:rsid w:val="006956BC"/>
    <w:rsid w:val="00696F72"/>
    <w:rsid w:val="00697229"/>
    <w:rsid w:val="006A167F"/>
    <w:rsid w:val="006A18E9"/>
    <w:rsid w:val="006A1B24"/>
    <w:rsid w:val="006A2EAB"/>
    <w:rsid w:val="006A4983"/>
    <w:rsid w:val="006A7583"/>
    <w:rsid w:val="006A7AD8"/>
    <w:rsid w:val="006A7F5E"/>
    <w:rsid w:val="006B52D7"/>
    <w:rsid w:val="006C0D70"/>
    <w:rsid w:val="006C176A"/>
    <w:rsid w:val="006C22AB"/>
    <w:rsid w:val="006C3045"/>
    <w:rsid w:val="006D22C2"/>
    <w:rsid w:val="006D27B1"/>
    <w:rsid w:val="006D3960"/>
    <w:rsid w:val="006D610C"/>
    <w:rsid w:val="006E1DBE"/>
    <w:rsid w:val="006E2C19"/>
    <w:rsid w:val="006E5419"/>
    <w:rsid w:val="006E7589"/>
    <w:rsid w:val="006E7DB0"/>
    <w:rsid w:val="006F0B2B"/>
    <w:rsid w:val="006F2DA8"/>
    <w:rsid w:val="006F3F32"/>
    <w:rsid w:val="00700696"/>
    <w:rsid w:val="007006EF"/>
    <w:rsid w:val="00700828"/>
    <w:rsid w:val="0070099E"/>
    <w:rsid w:val="0070139E"/>
    <w:rsid w:val="007014F4"/>
    <w:rsid w:val="00701B44"/>
    <w:rsid w:val="00702332"/>
    <w:rsid w:val="00702779"/>
    <w:rsid w:val="0070335C"/>
    <w:rsid w:val="00704300"/>
    <w:rsid w:val="00706098"/>
    <w:rsid w:val="007106E7"/>
    <w:rsid w:val="0071250A"/>
    <w:rsid w:val="00713D1A"/>
    <w:rsid w:val="00714953"/>
    <w:rsid w:val="007151F3"/>
    <w:rsid w:val="00715858"/>
    <w:rsid w:val="00717301"/>
    <w:rsid w:val="00720C54"/>
    <w:rsid w:val="00723CD3"/>
    <w:rsid w:val="007242B8"/>
    <w:rsid w:val="007256C7"/>
    <w:rsid w:val="00725B15"/>
    <w:rsid w:val="007301AD"/>
    <w:rsid w:val="0073036C"/>
    <w:rsid w:val="00731FDC"/>
    <w:rsid w:val="00733AB3"/>
    <w:rsid w:val="007364C1"/>
    <w:rsid w:val="00740733"/>
    <w:rsid w:val="007412BD"/>
    <w:rsid w:val="00741A6E"/>
    <w:rsid w:val="0074255F"/>
    <w:rsid w:val="007520D9"/>
    <w:rsid w:val="00754A2F"/>
    <w:rsid w:val="00760183"/>
    <w:rsid w:val="00760C5A"/>
    <w:rsid w:val="00760D6A"/>
    <w:rsid w:val="00761AD0"/>
    <w:rsid w:val="00762057"/>
    <w:rsid w:val="00763887"/>
    <w:rsid w:val="00764B65"/>
    <w:rsid w:val="00766A4C"/>
    <w:rsid w:val="00766D5E"/>
    <w:rsid w:val="007719BD"/>
    <w:rsid w:val="0077289F"/>
    <w:rsid w:val="0077514E"/>
    <w:rsid w:val="007758EB"/>
    <w:rsid w:val="00775E83"/>
    <w:rsid w:val="00776B53"/>
    <w:rsid w:val="007770B4"/>
    <w:rsid w:val="00777DB9"/>
    <w:rsid w:val="0078276A"/>
    <w:rsid w:val="00782FCF"/>
    <w:rsid w:val="00783497"/>
    <w:rsid w:val="00784234"/>
    <w:rsid w:val="0079066C"/>
    <w:rsid w:val="00790973"/>
    <w:rsid w:val="007915D1"/>
    <w:rsid w:val="0079189B"/>
    <w:rsid w:val="00791D7F"/>
    <w:rsid w:val="007926A8"/>
    <w:rsid w:val="007934C1"/>
    <w:rsid w:val="007A05F7"/>
    <w:rsid w:val="007A2107"/>
    <w:rsid w:val="007A40A2"/>
    <w:rsid w:val="007A5C68"/>
    <w:rsid w:val="007A6A8A"/>
    <w:rsid w:val="007B14DD"/>
    <w:rsid w:val="007B2655"/>
    <w:rsid w:val="007C088D"/>
    <w:rsid w:val="007C2565"/>
    <w:rsid w:val="007C3B27"/>
    <w:rsid w:val="007C3C71"/>
    <w:rsid w:val="007C4B7F"/>
    <w:rsid w:val="007C554F"/>
    <w:rsid w:val="007C67DF"/>
    <w:rsid w:val="007C6A8F"/>
    <w:rsid w:val="007C6CA1"/>
    <w:rsid w:val="007C74A3"/>
    <w:rsid w:val="007C7608"/>
    <w:rsid w:val="007C79AC"/>
    <w:rsid w:val="007C7B66"/>
    <w:rsid w:val="007D1EE0"/>
    <w:rsid w:val="007D50E6"/>
    <w:rsid w:val="007D6C34"/>
    <w:rsid w:val="007D734D"/>
    <w:rsid w:val="007D7C98"/>
    <w:rsid w:val="007E13F9"/>
    <w:rsid w:val="007E34DF"/>
    <w:rsid w:val="007E4294"/>
    <w:rsid w:val="007E7400"/>
    <w:rsid w:val="007F01FF"/>
    <w:rsid w:val="007F136B"/>
    <w:rsid w:val="007F3C08"/>
    <w:rsid w:val="007F510B"/>
    <w:rsid w:val="007F7536"/>
    <w:rsid w:val="008008C7"/>
    <w:rsid w:val="00802D18"/>
    <w:rsid w:val="00805207"/>
    <w:rsid w:val="008065F4"/>
    <w:rsid w:val="008104B4"/>
    <w:rsid w:val="008104C9"/>
    <w:rsid w:val="00811AB7"/>
    <w:rsid w:val="00817EF0"/>
    <w:rsid w:val="00817F97"/>
    <w:rsid w:val="00820027"/>
    <w:rsid w:val="00820D43"/>
    <w:rsid w:val="00822085"/>
    <w:rsid w:val="00824292"/>
    <w:rsid w:val="00826534"/>
    <w:rsid w:val="008321E2"/>
    <w:rsid w:val="00832AE7"/>
    <w:rsid w:val="0083384A"/>
    <w:rsid w:val="00834BBC"/>
    <w:rsid w:val="00834D1B"/>
    <w:rsid w:val="00834D4D"/>
    <w:rsid w:val="008354D6"/>
    <w:rsid w:val="008405F2"/>
    <w:rsid w:val="008408EE"/>
    <w:rsid w:val="00842293"/>
    <w:rsid w:val="00842B98"/>
    <w:rsid w:val="008448B8"/>
    <w:rsid w:val="00844CDF"/>
    <w:rsid w:val="00847DD9"/>
    <w:rsid w:val="00851487"/>
    <w:rsid w:val="0085617D"/>
    <w:rsid w:val="00862162"/>
    <w:rsid w:val="00864535"/>
    <w:rsid w:val="00866898"/>
    <w:rsid w:val="00867427"/>
    <w:rsid w:val="00867B9F"/>
    <w:rsid w:val="00873E44"/>
    <w:rsid w:val="00874693"/>
    <w:rsid w:val="00874FDA"/>
    <w:rsid w:val="0087748C"/>
    <w:rsid w:val="00880392"/>
    <w:rsid w:val="00881735"/>
    <w:rsid w:val="00881E08"/>
    <w:rsid w:val="00882C41"/>
    <w:rsid w:val="008909D1"/>
    <w:rsid w:val="0089433C"/>
    <w:rsid w:val="008956EC"/>
    <w:rsid w:val="00896465"/>
    <w:rsid w:val="0089676B"/>
    <w:rsid w:val="008A38C1"/>
    <w:rsid w:val="008A70DF"/>
    <w:rsid w:val="008A73BE"/>
    <w:rsid w:val="008B0D24"/>
    <w:rsid w:val="008B1B40"/>
    <w:rsid w:val="008B2F1A"/>
    <w:rsid w:val="008B30F9"/>
    <w:rsid w:val="008B3E17"/>
    <w:rsid w:val="008B6321"/>
    <w:rsid w:val="008B6E19"/>
    <w:rsid w:val="008C086C"/>
    <w:rsid w:val="008C1F88"/>
    <w:rsid w:val="008C62E3"/>
    <w:rsid w:val="008D0C52"/>
    <w:rsid w:val="008D1010"/>
    <w:rsid w:val="008D3746"/>
    <w:rsid w:val="008D4008"/>
    <w:rsid w:val="008D4022"/>
    <w:rsid w:val="008D4082"/>
    <w:rsid w:val="008D411C"/>
    <w:rsid w:val="008D48B3"/>
    <w:rsid w:val="008D5CE5"/>
    <w:rsid w:val="008E22B1"/>
    <w:rsid w:val="008E3809"/>
    <w:rsid w:val="008E534C"/>
    <w:rsid w:val="008E64A9"/>
    <w:rsid w:val="008E6D41"/>
    <w:rsid w:val="008E70DF"/>
    <w:rsid w:val="008F029B"/>
    <w:rsid w:val="008F2B33"/>
    <w:rsid w:val="008F4C24"/>
    <w:rsid w:val="008F4FA1"/>
    <w:rsid w:val="008F6009"/>
    <w:rsid w:val="008F6569"/>
    <w:rsid w:val="008F7980"/>
    <w:rsid w:val="00906E70"/>
    <w:rsid w:val="009101A9"/>
    <w:rsid w:val="009119A9"/>
    <w:rsid w:val="00912C30"/>
    <w:rsid w:val="00914B14"/>
    <w:rsid w:val="00915576"/>
    <w:rsid w:val="0091557D"/>
    <w:rsid w:val="00915ED5"/>
    <w:rsid w:val="00916343"/>
    <w:rsid w:val="00917465"/>
    <w:rsid w:val="00917987"/>
    <w:rsid w:val="00917BCE"/>
    <w:rsid w:val="00920532"/>
    <w:rsid w:val="00921A37"/>
    <w:rsid w:val="00923C8C"/>
    <w:rsid w:val="0092756C"/>
    <w:rsid w:val="00933A90"/>
    <w:rsid w:val="00935359"/>
    <w:rsid w:val="00936F37"/>
    <w:rsid w:val="0093799C"/>
    <w:rsid w:val="00937E13"/>
    <w:rsid w:val="00942622"/>
    <w:rsid w:val="00943E49"/>
    <w:rsid w:val="00944D3F"/>
    <w:rsid w:val="00944FC7"/>
    <w:rsid w:val="00946F55"/>
    <w:rsid w:val="009471B4"/>
    <w:rsid w:val="00951C79"/>
    <w:rsid w:val="00954357"/>
    <w:rsid w:val="009548EE"/>
    <w:rsid w:val="009602F2"/>
    <w:rsid w:val="0096078D"/>
    <w:rsid w:val="00960E69"/>
    <w:rsid w:val="009618F1"/>
    <w:rsid w:val="009643C7"/>
    <w:rsid w:val="0096485A"/>
    <w:rsid w:val="00966220"/>
    <w:rsid w:val="0096699B"/>
    <w:rsid w:val="00966EE4"/>
    <w:rsid w:val="00972FF9"/>
    <w:rsid w:val="009823EB"/>
    <w:rsid w:val="009827B5"/>
    <w:rsid w:val="00984819"/>
    <w:rsid w:val="00985DC8"/>
    <w:rsid w:val="0098671C"/>
    <w:rsid w:val="00987BEF"/>
    <w:rsid w:val="00991186"/>
    <w:rsid w:val="00991361"/>
    <w:rsid w:val="00994033"/>
    <w:rsid w:val="0099628C"/>
    <w:rsid w:val="00996FAB"/>
    <w:rsid w:val="009A1A4E"/>
    <w:rsid w:val="009A36EA"/>
    <w:rsid w:val="009A4B95"/>
    <w:rsid w:val="009A6746"/>
    <w:rsid w:val="009B00AC"/>
    <w:rsid w:val="009B0441"/>
    <w:rsid w:val="009B0BC7"/>
    <w:rsid w:val="009B13D8"/>
    <w:rsid w:val="009B24D3"/>
    <w:rsid w:val="009B4762"/>
    <w:rsid w:val="009B4B2A"/>
    <w:rsid w:val="009C1884"/>
    <w:rsid w:val="009C2526"/>
    <w:rsid w:val="009C27D0"/>
    <w:rsid w:val="009C29CD"/>
    <w:rsid w:val="009C4F9B"/>
    <w:rsid w:val="009C5B78"/>
    <w:rsid w:val="009C653C"/>
    <w:rsid w:val="009C6C0F"/>
    <w:rsid w:val="009C6CD2"/>
    <w:rsid w:val="009C7838"/>
    <w:rsid w:val="009D044C"/>
    <w:rsid w:val="009D1EDD"/>
    <w:rsid w:val="009D24DE"/>
    <w:rsid w:val="009D56B2"/>
    <w:rsid w:val="009D59DE"/>
    <w:rsid w:val="009E083D"/>
    <w:rsid w:val="009E0EF9"/>
    <w:rsid w:val="009E1048"/>
    <w:rsid w:val="009E3E82"/>
    <w:rsid w:val="009E4DC9"/>
    <w:rsid w:val="009F13A5"/>
    <w:rsid w:val="009F20F4"/>
    <w:rsid w:val="009F425C"/>
    <w:rsid w:val="009F4282"/>
    <w:rsid w:val="009F7476"/>
    <w:rsid w:val="00A00C09"/>
    <w:rsid w:val="00A01D3B"/>
    <w:rsid w:val="00A03575"/>
    <w:rsid w:val="00A038BF"/>
    <w:rsid w:val="00A03DD1"/>
    <w:rsid w:val="00A05EB1"/>
    <w:rsid w:val="00A061C5"/>
    <w:rsid w:val="00A068C3"/>
    <w:rsid w:val="00A06A4D"/>
    <w:rsid w:val="00A116BF"/>
    <w:rsid w:val="00A14358"/>
    <w:rsid w:val="00A163D8"/>
    <w:rsid w:val="00A228E1"/>
    <w:rsid w:val="00A22D35"/>
    <w:rsid w:val="00A264BA"/>
    <w:rsid w:val="00A32532"/>
    <w:rsid w:val="00A330FE"/>
    <w:rsid w:val="00A332FD"/>
    <w:rsid w:val="00A34542"/>
    <w:rsid w:val="00A3464E"/>
    <w:rsid w:val="00A35226"/>
    <w:rsid w:val="00A3594B"/>
    <w:rsid w:val="00A359B8"/>
    <w:rsid w:val="00A36319"/>
    <w:rsid w:val="00A36997"/>
    <w:rsid w:val="00A423E0"/>
    <w:rsid w:val="00A4298D"/>
    <w:rsid w:val="00A44C02"/>
    <w:rsid w:val="00A4698A"/>
    <w:rsid w:val="00A473CB"/>
    <w:rsid w:val="00A52013"/>
    <w:rsid w:val="00A53D8E"/>
    <w:rsid w:val="00A55142"/>
    <w:rsid w:val="00A55446"/>
    <w:rsid w:val="00A55DD4"/>
    <w:rsid w:val="00A55EFA"/>
    <w:rsid w:val="00A5604E"/>
    <w:rsid w:val="00A5714D"/>
    <w:rsid w:val="00A66A48"/>
    <w:rsid w:val="00A671E6"/>
    <w:rsid w:val="00A703B6"/>
    <w:rsid w:val="00A712E0"/>
    <w:rsid w:val="00A75260"/>
    <w:rsid w:val="00A77EC3"/>
    <w:rsid w:val="00A82B5D"/>
    <w:rsid w:val="00A83958"/>
    <w:rsid w:val="00A84698"/>
    <w:rsid w:val="00A87910"/>
    <w:rsid w:val="00A93ADE"/>
    <w:rsid w:val="00A94500"/>
    <w:rsid w:val="00A95562"/>
    <w:rsid w:val="00A96564"/>
    <w:rsid w:val="00A966FA"/>
    <w:rsid w:val="00A97E76"/>
    <w:rsid w:val="00AA1C28"/>
    <w:rsid w:val="00AA2D29"/>
    <w:rsid w:val="00AA314C"/>
    <w:rsid w:val="00AA43DD"/>
    <w:rsid w:val="00AB16D1"/>
    <w:rsid w:val="00AB1782"/>
    <w:rsid w:val="00AB1809"/>
    <w:rsid w:val="00AB2B0F"/>
    <w:rsid w:val="00AB56B7"/>
    <w:rsid w:val="00AB58F8"/>
    <w:rsid w:val="00AB5A4A"/>
    <w:rsid w:val="00AB7DEC"/>
    <w:rsid w:val="00AC0F41"/>
    <w:rsid w:val="00AC1BFB"/>
    <w:rsid w:val="00AC4A6D"/>
    <w:rsid w:val="00AD1981"/>
    <w:rsid w:val="00AD3D35"/>
    <w:rsid w:val="00AD42CD"/>
    <w:rsid w:val="00AD4C52"/>
    <w:rsid w:val="00AE09A7"/>
    <w:rsid w:val="00AE2E76"/>
    <w:rsid w:val="00AE33B2"/>
    <w:rsid w:val="00AE3533"/>
    <w:rsid w:val="00AE6BE4"/>
    <w:rsid w:val="00AF04CC"/>
    <w:rsid w:val="00AF2B7A"/>
    <w:rsid w:val="00AF2F97"/>
    <w:rsid w:val="00AF332B"/>
    <w:rsid w:val="00AF409F"/>
    <w:rsid w:val="00AF454E"/>
    <w:rsid w:val="00AF4EC4"/>
    <w:rsid w:val="00AF5773"/>
    <w:rsid w:val="00B00CC0"/>
    <w:rsid w:val="00B017AA"/>
    <w:rsid w:val="00B02316"/>
    <w:rsid w:val="00B031DD"/>
    <w:rsid w:val="00B05E6A"/>
    <w:rsid w:val="00B0754F"/>
    <w:rsid w:val="00B10C80"/>
    <w:rsid w:val="00B11EB4"/>
    <w:rsid w:val="00B12A97"/>
    <w:rsid w:val="00B1320C"/>
    <w:rsid w:val="00B14397"/>
    <w:rsid w:val="00B146ED"/>
    <w:rsid w:val="00B25555"/>
    <w:rsid w:val="00B2563F"/>
    <w:rsid w:val="00B266CA"/>
    <w:rsid w:val="00B365EB"/>
    <w:rsid w:val="00B40FB4"/>
    <w:rsid w:val="00B43E85"/>
    <w:rsid w:val="00B4501A"/>
    <w:rsid w:val="00B56E18"/>
    <w:rsid w:val="00B57D28"/>
    <w:rsid w:val="00B6130F"/>
    <w:rsid w:val="00B614B1"/>
    <w:rsid w:val="00B61DC7"/>
    <w:rsid w:val="00B621BC"/>
    <w:rsid w:val="00B62E51"/>
    <w:rsid w:val="00B64DB8"/>
    <w:rsid w:val="00B6576C"/>
    <w:rsid w:val="00B71E1E"/>
    <w:rsid w:val="00B7724A"/>
    <w:rsid w:val="00B874FF"/>
    <w:rsid w:val="00B90DC0"/>
    <w:rsid w:val="00B958E7"/>
    <w:rsid w:val="00B96B97"/>
    <w:rsid w:val="00BA21AF"/>
    <w:rsid w:val="00BA2F44"/>
    <w:rsid w:val="00BB087B"/>
    <w:rsid w:val="00BB7455"/>
    <w:rsid w:val="00BC1777"/>
    <w:rsid w:val="00BC5B73"/>
    <w:rsid w:val="00BC6516"/>
    <w:rsid w:val="00BD1155"/>
    <w:rsid w:val="00BD17BB"/>
    <w:rsid w:val="00BD7344"/>
    <w:rsid w:val="00BE60D7"/>
    <w:rsid w:val="00BE611D"/>
    <w:rsid w:val="00BE7206"/>
    <w:rsid w:val="00BE7F13"/>
    <w:rsid w:val="00BF2023"/>
    <w:rsid w:val="00BF22B5"/>
    <w:rsid w:val="00BF3C99"/>
    <w:rsid w:val="00BF44B1"/>
    <w:rsid w:val="00BF52EA"/>
    <w:rsid w:val="00BF6508"/>
    <w:rsid w:val="00BF79C1"/>
    <w:rsid w:val="00C0722A"/>
    <w:rsid w:val="00C07863"/>
    <w:rsid w:val="00C102C7"/>
    <w:rsid w:val="00C113BE"/>
    <w:rsid w:val="00C1235C"/>
    <w:rsid w:val="00C135D5"/>
    <w:rsid w:val="00C177DD"/>
    <w:rsid w:val="00C222F0"/>
    <w:rsid w:val="00C25348"/>
    <w:rsid w:val="00C261A8"/>
    <w:rsid w:val="00C26A07"/>
    <w:rsid w:val="00C27544"/>
    <w:rsid w:val="00C27558"/>
    <w:rsid w:val="00C3102F"/>
    <w:rsid w:val="00C31857"/>
    <w:rsid w:val="00C335E8"/>
    <w:rsid w:val="00C337D8"/>
    <w:rsid w:val="00C35030"/>
    <w:rsid w:val="00C35107"/>
    <w:rsid w:val="00C35816"/>
    <w:rsid w:val="00C36D6C"/>
    <w:rsid w:val="00C37B6A"/>
    <w:rsid w:val="00C42E20"/>
    <w:rsid w:val="00C45255"/>
    <w:rsid w:val="00C52E9D"/>
    <w:rsid w:val="00C5329C"/>
    <w:rsid w:val="00C6281B"/>
    <w:rsid w:val="00C62F5C"/>
    <w:rsid w:val="00C64215"/>
    <w:rsid w:val="00C6437C"/>
    <w:rsid w:val="00C651E4"/>
    <w:rsid w:val="00C6744F"/>
    <w:rsid w:val="00C70CCF"/>
    <w:rsid w:val="00C7133C"/>
    <w:rsid w:val="00C71D79"/>
    <w:rsid w:val="00C71D96"/>
    <w:rsid w:val="00C73FBF"/>
    <w:rsid w:val="00C7623E"/>
    <w:rsid w:val="00C84EFA"/>
    <w:rsid w:val="00C85080"/>
    <w:rsid w:val="00C85414"/>
    <w:rsid w:val="00C85999"/>
    <w:rsid w:val="00C86182"/>
    <w:rsid w:val="00C8637C"/>
    <w:rsid w:val="00C86863"/>
    <w:rsid w:val="00C8715D"/>
    <w:rsid w:val="00C87447"/>
    <w:rsid w:val="00C87790"/>
    <w:rsid w:val="00C8792E"/>
    <w:rsid w:val="00C93906"/>
    <w:rsid w:val="00C93F4E"/>
    <w:rsid w:val="00CA1BBB"/>
    <w:rsid w:val="00CA384E"/>
    <w:rsid w:val="00CA3938"/>
    <w:rsid w:val="00CA4039"/>
    <w:rsid w:val="00CA5475"/>
    <w:rsid w:val="00CA554F"/>
    <w:rsid w:val="00CA5DB2"/>
    <w:rsid w:val="00CB11E2"/>
    <w:rsid w:val="00CB1EC4"/>
    <w:rsid w:val="00CB2D25"/>
    <w:rsid w:val="00CB2F78"/>
    <w:rsid w:val="00CB62BC"/>
    <w:rsid w:val="00CC3984"/>
    <w:rsid w:val="00CC5D2C"/>
    <w:rsid w:val="00CD1CD6"/>
    <w:rsid w:val="00CD222A"/>
    <w:rsid w:val="00CD25C3"/>
    <w:rsid w:val="00CD303D"/>
    <w:rsid w:val="00CD492D"/>
    <w:rsid w:val="00CE11CA"/>
    <w:rsid w:val="00CE1487"/>
    <w:rsid w:val="00CE458F"/>
    <w:rsid w:val="00CE540D"/>
    <w:rsid w:val="00CE783B"/>
    <w:rsid w:val="00CF0A0E"/>
    <w:rsid w:val="00CF23F1"/>
    <w:rsid w:val="00CF41F0"/>
    <w:rsid w:val="00CF4B8E"/>
    <w:rsid w:val="00CF594C"/>
    <w:rsid w:val="00D0038E"/>
    <w:rsid w:val="00D10409"/>
    <w:rsid w:val="00D10A66"/>
    <w:rsid w:val="00D1177F"/>
    <w:rsid w:val="00D130F2"/>
    <w:rsid w:val="00D1646F"/>
    <w:rsid w:val="00D20BD1"/>
    <w:rsid w:val="00D212C6"/>
    <w:rsid w:val="00D22107"/>
    <w:rsid w:val="00D2287B"/>
    <w:rsid w:val="00D252CA"/>
    <w:rsid w:val="00D26F2B"/>
    <w:rsid w:val="00D279EF"/>
    <w:rsid w:val="00D31494"/>
    <w:rsid w:val="00D33902"/>
    <w:rsid w:val="00D3688F"/>
    <w:rsid w:val="00D37801"/>
    <w:rsid w:val="00D429C3"/>
    <w:rsid w:val="00D47F74"/>
    <w:rsid w:val="00D5561A"/>
    <w:rsid w:val="00D556C7"/>
    <w:rsid w:val="00D55BF0"/>
    <w:rsid w:val="00D61ED7"/>
    <w:rsid w:val="00D62534"/>
    <w:rsid w:val="00D6339C"/>
    <w:rsid w:val="00D664C3"/>
    <w:rsid w:val="00D6695F"/>
    <w:rsid w:val="00D7034E"/>
    <w:rsid w:val="00D70864"/>
    <w:rsid w:val="00D75419"/>
    <w:rsid w:val="00D75FFA"/>
    <w:rsid w:val="00D82CE6"/>
    <w:rsid w:val="00D83B78"/>
    <w:rsid w:val="00D84368"/>
    <w:rsid w:val="00D843F1"/>
    <w:rsid w:val="00D84BEE"/>
    <w:rsid w:val="00D84F20"/>
    <w:rsid w:val="00D866D0"/>
    <w:rsid w:val="00D868B3"/>
    <w:rsid w:val="00D873D8"/>
    <w:rsid w:val="00D901B0"/>
    <w:rsid w:val="00D90BDB"/>
    <w:rsid w:val="00D95037"/>
    <w:rsid w:val="00D9523E"/>
    <w:rsid w:val="00D96C2D"/>
    <w:rsid w:val="00D96CA9"/>
    <w:rsid w:val="00DA0CEE"/>
    <w:rsid w:val="00DA15BB"/>
    <w:rsid w:val="00DA356C"/>
    <w:rsid w:val="00DA4C3A"/>
    <w:rsid w:val="00DA4CCA"/>
    <w:rsid w:val="00DA6318"/>
    <w:rsid w:val="00DB0EBA"/>
    <w:rsid w:val="00DB1DAE"/>
    <w:rsid w:val="00DC0672"/>
    <w:rsid w:val="00DC1F99"/>
    <w:rsid w:val="00DC5107"/>
    <w:rsid w:val="00DC5536"/>
    <w:rsid w:val="00DC5990"/>
    <w:rsid w:val="00DC6CF1"/>
    <w:rsid w:val="00DC7C5F"/>
    <w:rsid w:val="00DD1AEE"/>
    <w:rsid w:val="00DD35CB"/>
    <w:rsid w:val="00DD5E2D"/>
    <w:rsid w:val="00DE2DD2"/>
    <w:rsid w:val="00DE3151"/>
    <w:rsid w:val="00DE3D20"/>
    <w:rsid w:val="00DE6CE7"/>
    <w:rsid w:val="00DF0DBA"/>
    <w:rsid w:val="00E00566"/>
    <w:rsid w:val="00E018C3"/>
    <w:rsid w:val="00E01975"/>
    <w:rsid w:val="00E039C3"/>
    <w:rsid w:val="00E0482E"/>
    <w:rsid w:val="00E04A27"/>
    <w:rsid w:val="00E07095"/>
    <w:rsid w:val="00E10C61"/>
    <w:rsid w:val="00E14981"/>
    <w:rsid w:val="00E16CC1"/>
    <w:rsid w:val="00E176C2"/>
    <w:rsid w:val="00E17927"/>
    <w:rsid w:val="00E21F9D"/>
    <w:rsid w:val="00E2334B"/>
    <w:rsid w:val="00E24DA3"/>
    <w:rsid w:val="00E26B44"/>
    <w:rsid w:val="00E26ED1"/>
    <w:rsid w:val="00E30CA9"/>
    <w:rsid w:val="00E317FC"/>
    <w:rsid w:val="00E320F6"/>
    <w:rsid w:val="00E34C86"/>
    <w:rsid w:val="00E35848"/>
    <w:rsid w:val="00E372CC"/>
    <w:rsid w:val="00E4037E"/>
    <w:rsid w:val="00E422DC"/>
    <w:rsid w:val="00E427E5"/>
    <w:rsid w:val="00E5203C"/>
    <w:rsid w:val="00E52097"/>
    <w:rsid w:val="00E52E44"/>
    <w:rsid w:val="00E53690"/>
    <w:rsid w:val="00E53774"/>
    <w:rsid w:val="00E558A0"/>
    <w:rsid w:val="00E55D25"/>
    <w:rsid w:val="00E5722E"/>
    <w:rsid w:val="00E646FE"/>
    <w:rsid w:val="00E65632"/>
    <w:rsid w:val="00E7488E"/>
    <w:rsid w:val="00E7496C"/>
    <w:rsid w:val="00E76547"/>
    <w:rsid w:val="00E769B3"/>
    <w:rsid w:val="00E76DEE"/>
    <w:rsid w:val="00E773CA"/>
    <w:rsid w:val="00E814ED"/>
    <w:rsid w:val="00E84999"/>
    <w:rsid w:val="00E85420"/>
    <w:rsid w:val="00E854CC"/>
    <w:rsid w:val="00E864C7"/>
    <w:rsid w:val="00E86BEC"/>
    <w:rsid w:val="00E87D40"/>
    <w:rsid w:val="00E90717"/>
    <w:rsid w:val="00E90862"/>
    <w:rsid w:val="00E93675"/>
    <w:rsid w:val="00E97A10"/>
    <w:rsid w:val="00EA0FB6"/>
    <w:rsid w:val="00EA227C"/>
    <w:rsid w:val="00EA2F05"/>
    <w:rsid w:val="00EA4B21"/>
    <w:rsid w:val="00EA51CE"/>
    <w:rsid w:val="00EA55A8"/>
    <w:rsid w:val="00EA5F8A"/>
    <w:rsid w:val="00EB03B5"/>
    <w:rsid w:val="00EB1296"/>
    <w:rsid w:val="00EB208C"/>
    <w:rsid w:val="00EB2198"/>
    <w:rsid w:val="00EB328A"/>
    <w:rsid w:val="00EB45C1"/>
    <w:rsid w:val="00EB6F68"/>
    <w:rsid w:val="00EB77D3"/>
    <w:rsid w:val="00EC1655"/>
    <w:rsid w:val="00EC1E9D"/>
    <w:rsid w:val="00EC6112"/>
    <w:rsid w:val="00ED0672"/>
    <w:rsid w:val="00ED6427"/>
    <w:rsid w:val="00ED6CAE"/>
    <w:rsid w:val="00EE6CE2"/>
    <w:rsid w:val="00EE6ED0"/>
    <w:rsid w:val="00EE75FE"/>
    <w:rsid w:val="00EF2260"/>
    <w:rsid w:val="00EF3DCA"/>
    <w:rsid w:val="00F00CA3"/>
    <w:rsid w:val="00F01DD4"/>
    <w:rsid w:val="00F03BA4"/>
    <w:rsid w:val="00F05130"/>
    <w:rsid w:val="00F10795"/>
    <w:rsid w:val="00F11907"/>
    <w:rsid w:val="00F11D76"/>
    <w:rsid w:val="00F1285E"/>
    <w:rsid w:val="00F25A0B"/>
    <w:rsid w:val="00F25BE0"/>
    <w:rsid w:val="00F31931"/>
    <w:rsid w:val="00F3374A"/>
    <w:rsid w:val="00F33C43"/>
    <w:rsid w:val="00F3554C"/>
    <w:rsid w:val="00F40717"/>
    <w:rsid w:val="00F409A4"/>
    <w:rsid w:val="00F430C9"/>
    <w:rsid w:val="00F46208"/>
    <w:rsid w:val="00F46210"/>
    <w:rsid w:val="00F47F81"/>
    <w:rsid w:val="00F5109E"/>
    <w:rsid w:val="00F538FE"/>
    <w:rsid w:val="00F552E0"/>
    <w:rsid w:val="00F55554"/>
    <w:rsid w:val="00F5561A"/>
    <w:rsid w:val="00F57704"/>
    <w:rsid w:val="00F57928"/>
    <w:rsid w:val="00F61F0B"/>
    <w:rsid w:val="00F65E73"/>
    <w:rsid w:val="00F67EF4"/>
    <w:rsid w:val="00F74920"/>
    <w:rsid w:val="00F77BEB"/>
    <w:rsid w:val="00F8014C"/>
    <w:rsid w:val="00F80A33"/>
    <w:rsid w:val="00F80F58"/>
    <w:rsid w:val="00F833C2"/>
    <w:rsid w:val="00F853EA"/>
    <w:rsid w:val="00F914E2"/>
    <w:rsid w:val="00FA074A"/>
    <w:rsid w:val="00FA1682"/>
    <w:rsid w:val="00FB5112"/>
    <w:rsid w:val="00FB5D2D"/>
    <w:rsid w:val="00FB5D66"/>
    <w:rsid w:val="00FB698B"/>
    <w:rsid w:val="00FB7C84"/>
    <w:rsid w:val="00FC00B5"/>
    <w:rsid w:val="00FC1A99"/>
    <w:rsid w:val="00FC248F"/>
    <w:rsid w:val="00FC40F1"/>
    <w:rsid w:val="00FD1CC1"/>
    <w:rsid w:val="00FD41E1"/>
    <w:rsid w:val="00FD4712"/>
    <w:rsid w:val="00FD5F20"/>
    <w:rsid w:val="00FE2A09"/>
    <w:rsid w:val="00FE3DEA"/>
    <w:rsid w:val="00FE5F08"/>
    <w:rsid w:val="00FE6A62"/>
    <w:rsid w:val="00FE7AB0"/>
    <w:rsid w:val="00FF1E64"/>
    <w:rsid w:val="00FF2A7B"/>
    <w:rsid w:val="00FF4F22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,"/>
  <w14:docId w14:val="799AB384"/>
  <w15:docId w15:val="{441B05CD-DA64-4B54-9091-46144E33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32"/>
    <w:pPr>
      <w:jc w:val="both"/>
    </w:pPr>
    <w:rPr>
      <w:lang w:eastAsia="en-US"/>
    </w:rPr>
  </w:style>
  <w:style w:type="paragraph" w:styleId="Heading1">
    <w:name w:val="heading 1"/>
    <w:basedOn w:val="Normal"/>
    <w:next w:val="BodyText"/>
    <w:rsid w:val="00003ADF"/>
    <w:pPr>
      <w:keepNext/>
      <w:spacing w:before="300" w:after="26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rsid w:val="00766D5E"/>
    <w:pPr>
      <w:keepNext/>
      <w:spacing w:before="300" w:after="180"/>
      <w:outlineLvl w:val="1"/>
    </w:pPr>
    <w:rPr>
      <w:b/>
      <w:sz w:val="18"/>
    </w:rPr>
  </w:style>
  <w:style w:type="paragraph" w:styleId="Heading3">
    <w:name w:val="heading 3"/>
    <w:basedOn w:val="Normal"/>
    <w:next w:val="Normal"/>
    <w:rsid w:val="009602F2"/>
    <w:pPr>
      <w:keepNext/>
      <w:spacing w:before="300" w:after="18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rsid w:val="00003ADF"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rsid w:val="00003ADF"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rsid w:val="00003AD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003AD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03AD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03ADF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BodyTextwithIndent"/>
    <w:link w:val="BodyTextChar"/>
    <w:rsid w:val="000D18E3"/>
  </w:style>
  <w:style w:type="paragraph" w:styleId="CommentText">
    <w:name w:val="annotation text"/>
    <w:basedOn w:val="Normal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</w:rPr>
  </w:style>
  <w:style w:type="paragraph" w:styleId="Caption">
    <w:name w:val="caption"/>
    <w:basedOn w:val="Normal"/>
    <w:qFormat/>
    <w:rsid w:val="008956EC"/>
    <w:pPr>
      <w:spacing w:before="240" w:after="240"/>
      <w:ind w:right="-11"/>
    </w:p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uiPriority w:val="99"/>
    <w:semiHidden/>
    <w:rPr>
      <w:vertAlign w:val="superscript"/>
    </w:rPr>
  </w:style>
  <w:style w:type="paragraph" w:styleId="List">
    <w:name w:val="List"/>
    <w:basedOn w:val="Normal"/>
    <w:pPr>
      <w:ind w:left="360" w:hanging="360"/>
    </w:pPr>
  </w:style>
  <w:style w:type="paragraph" w:styleId="ListBullet">
    <w:name w:val="List Bullet"/>
    <w:basedOn w:val="List"/>
    <w:autoRedefine/>
    <w:pPr>
      <w:spacing w:after="160"/>
    </w:pPr>
  </w:style>
  <w:style w:type="paragraph" w:styleId="ListNumber">
    <w:name w:val="List Number"/>
    <w:basedOn w:val="List"/>
    <w:pPr>
      <w:spacing w:after="1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60" w:after="260"/>
      <w:jc w:val="center"/>
    </w:pPr>
    <w:rPr>
      <w:i/>
      <w:sz w:val="24"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customStyle="1" w:styleId="StyleBodyTextAfter6pt">
    <w:name w:val="Style Body Text + After:  6 pt"/>
    <w:basedOn w:val="BodyText"/>
    <w:rsid w:val="00E30CA9"/>
    <w:pPr>
      <w:spacing w:after="120"/>
    </w:pPr>
    <w:rPr>
      <w:rFonts w:eastAsia="Times New Roman"/>
    </w:rPr>
  </w:style>
  <w:style w:type="paragraph" w:styleId="ListContinue">
    <w:name w:val="List Continue"/>
    <w:basedOn w:val="List"/>
    <w:pPr>
      <w:spacing w:after="1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List"/>
    <w:pPr>
      <w:tabs>
        <w:tab w:val="left" w:pos="1440"/>
      </w:tabs>
      <w:ind w:left="1440"/>
    </w:pPr>
  </w:style>
  <w:style w:type="paragraph" w:styleId="List4">
    <w:name w:val="List 4"/>
    <w:basedOn w:val="List"/>
    <w:pPr>
      <w:tabs>
        <w:tab w:val="left" w:pos="1800"/>
      </w:tabs>
      <w:ind w:left="1800"/>
    </w:pPr>
  </w:style>
  <w:style w:type="paragraph" w:styleId="List5">
    <w:name w:val="List 5"/>
    <w:basedOn w:val="List"/>
    <w:pPr>
      <w:tabs>
        <w:tab w:val="left" w:pos="2160"/>
      </w:tabs>
      <w:ind w:left="2160"/>
    </w:pPr>
  </w:style>
  <w:style w:type="paragraph" w:styleId="ListNumber5">
    <w:name w:val="List Number 5"/>
    <w:basedOn w:val="ListNumber"/>
    <w:pPr>
      <w:ind w:left="2160"/>
    </w:pPr>
  </w:style>
  <w:style w:type="paragraph" w:styleId="ListNumber4">
    <w:name w:val="List Number 4"/>
    <w:basedOn w:val="ListNumber"/>
    <w:pPr>
      <w:ind w:left="1800"/>
    </w:pPr>
  </w:style>
  <w:style w:type="paragraph" w:styleId="ListNumber3">
    <w:name w:val="List Number 3"/>
    <w:basedOn w:val="ListNumber"/>
    <w:pPr>
      <w:ind w:left="1440"/>
    </w:pPr>
  </w:style>
  <w:style w:type="paragraph" w:styleId="ListNumber2">
    <w:name w:val="List Number 2"/>
    <w:basedOn w:val="ListNumber"/>
    <w:pPr>
      <w:ind w:left="1080"/>
    </w:pPr>
  </w:style>
  <w:style w:type="paragraph" w:styleId="ListBullet5">
    <w:name w:val="List Bullet 5"/>
    <w:basedOn w:val="ListBullet"/>
    <w:autoRedefine/>
    <w:pPr>
      <w:ind w:left="2160"/>
    </w:pPr>
  </w:style>
  <w:style w:type="paragraph" w:styleId="ListBullet4">
    <w:name w:val="List Bullet 4"/>
    <w:basedOn w:val="ListBullet"/>
    <w:autoRedefine/>
    <w:pPr>
      <w:ind w:left="180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Bullet2">
    <w:name w:val="List Bullet 2"/>
    <w:basedOn w:val="ListBullet"/>
    <w:autoRedefine/>
    <w:pPr>
      <w:ind w:left="108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EquationISMIR">
    <w:name w:val="EquationISMIR"/>
    <w:basedOn w:val="Normal"/>
    <w:rsid w:val="007F136B"/>
    <w:pPr>
      <w:spacing w:before="120" w:after="120"/>
      <w:jc w:val="right"/>
    </w:pPr>
    <w:rPr>
      <w:rFonts w:eastAsia="Times New Roman"/>
    </w:rPr>
  </w:style>
  <w:style w:type="character" w:styleId="Emphasis">
    <w:name w:val="Emphasis"/>
    <w:qFormat/>
    <w:rPr>
      <w:i/>
    </w:rPr>
  </w:style>
  <w:style w:type="paragraph" w:customStyle="1" w:styleId="Address">
    <w:name w:val="Address"/>
    <w:basedOn w:val="BodyText"/>
    <w:pPr>
      <w:keepLines/>
      <w:ind w:right="4320"/>
    </w:pPr>
  </w:style>
  <w:style w:type="character" w:styleId="CommentReference">
    <w:name w:val="annotation reference"/>
    <w:semiHidden/>
    <w:rPr>
      <w:sz w:val="16"/>
    </w:r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4"/>
    </w:rPr>
  </w:style>
  <w:style w:type="paragraph" w:customStyle="1" w:styleId="Item">
    <w:name w:val="Item"/>
    <w:basedOn w:val="BodyText"/>
    <w:pPr>
      <w:ind w:left="360" w:right="288" w:hanging="360"/>
    </w:pPr>
  </w:style>
  <w:style w:type="paragraph" w:customStyle="1" w:styleId="BodyTextwithIndent">
    <w:name w:val="Body Text with Indent"/>
    <w:basedOn w:val="BodyText"/>
    <w:rsid w:val="007C7B66"/>
    <w:pPr>
      <w:ind w:firstLine="227"/>
    </w:pPr>
    <w:rPr>
      <w:rFonts w:eastAsia="Times New Roman"/>
    </w:rPr>
  </w:style>
  <w:style w:type="paragraph" w:customStyle="1" w:styleId="NumItem">
    <w:name w:val="NumItem"/>
    <w:basedOn w:val="BodyText"/>
    <w:pPr>
      <w:numPr>
        <w:numId w:val="3"/>
      </w:numPr>
      <w:ind w:right="288"/>
    </w:pPr>
  </w:style>
  <w:style w:type="paragraph" w:customStyle="1" w:styleId="Affiliation">
    <w:name w:val="Affiliation"/>
    <w:basedOn w:val="Normal"/>
    <w:link w:val="AffiliationCar"/>
    <w:pPr>
      <w:jc w:val="center"/>
    </w:pPr>
    <w:rPr>
      <w:sz w:val="24"/>
    </w:rPr>
  </w:style>
  <w:style w:type="paragraph" w:customStyle="1" w:styleId="AbstractHeading">
    <w:name w:val="AbstractHeading"/>
    <w:basedOn w:val="Normal"/>
    <w:next w:val="BodyText"/>
    <w:rsid w:val="001917C6"/>
    <w:pPr>
      <w:spacing w:after="120"/>
      <w:jc w:val="center"/>
    </w:pPr>
    <w:rPr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EC7AB9"/>
    <w:rPr>
      <w:color w:val="0000FF"/>
      <w:u w:val="single"/>
    </w:rPr>
  </w:style>
  <w:style w:type="character" w:customStyle="1" w:styleId="Typewriter">
    <w:name w:val="Typewriter"/>
    <w:rsid w:val="004D2D9B"/>
    <w:rPr>
      <w:rFonts w:ascii="Courier New" w:hAnsi="Courier New" w:cs="Courier New"/>
    </w:rPr>
  </w:style>
  <w:style w:type="character" w:customStyle="1" w:styleId="Italics">
    <w:name w:val="Italics"/>
    <w:rsid w:val="001F4223"/>
    <w:rPr>
      <w:i/>
      <w:iCs/>
    </w:rPr>
  </w:style>
  <w:style w:type="paragraph" w:customStyle="1" w:styleId="Section">
    <w:name w:val="Section"/>
    <w:rsid w:val="001F4223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44"/>
      <w:szCs w:val="44"/>
      <w:lang w:val="es-ES" w:eastAsia="es-ES"/>
    </w:rPr>
  </w:style>
  <w:style w:type="paragraph" w:customStyle="1" w:styleId="Subsection">
    <w:name w:val="Subsection"/>
    <w:rsid w:val="001F4223"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sz w:val="36"/>
      <w:szCs w:val="36"/>
      <w:lang w:val="es-ES" w:eastAsia="es-ES"/>
    </w:rPr>
  </w:style>
  <w:style w:type="paragraph" w:customStyle="1" w:styleId="Subsubsection">
    <w:name w:val="Subsubsection"/>
    <w:rsid w:val="001F4223"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  <w:sz w:val="28"/>
      <w:szCs w:val="28"/>
      <w:lang w:val="es-ES" w:eastAsia="es-ES"/>
    </w:rPr>
  </w:style>
  <w:style w:type="table" w:styleId="TableGrid">
    <w:name w:val="Table Grid"/>
    <w:basedOn w:val="TableNormal"/>
    <w:uiPriority w:val="39"/>
    <w:rsid w:val="0017102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iliationCar">
    <w:name w:val="Affiliation Car"/>
    <w:link w:val="Affiliation"/>
    <w:rsid w:val="00E7660F"/>
    <w:rPr>
      <w:sz w:val="24"/>
      <w:lang w:val="en-US" w:eastAsia="en-US" w:bidi="ar-SA"/>
    </w:rPr>
  </w:style>
  <w:style w:type="table" w:styleId="TableWeb3">
    <w:name w:val="Table Web 3"/>
    <w:basedOn w:val="TableNormal"/>
    <w:rsid w:val="00115B6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15B6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BodyText"/>
    <w:rsid w:val="003016B0"/>
    <w:rPr>
      <w:lang w:val="en-GB"/>
    </w:rPr>
  </w:style>
  <w:style w:type="paragraph" w:customStyle="1" w:styleId="Otherparagraphs">
    <w:name w:val="Other paragraphs"/>
    <w:basedOn w:val="BodyText"/>
    <w:rsid w:val="003016B0"/>
    <w:pPr>
      <w:ind w:firstLine="227"/>
    </w:pPr>
    <w:rPr>
      <w:lang w:val="en-GB"/>
    </w:rPr>
  </w:style>
  <w:style w:type="paragraph" w:styleId="HTMLAddress">
    <w:name w:val="HTML Address"/>
    <w:basedOn w:val="Normal"/>
    <w:rsid w:val="004A7C47"/>
    <w:rPr>
      <w:i/>
      <w:iCs/>
    </w:rPr>
  </w:style>
  <w:style w:type="paragraph" w:styleId="HTMLPreformatted">
    <w:name w:val="HTML Preformatted"/>
    <w:basedOn w:val="Normal"/>
    <w:rsid w:val="004A7C47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semiHidden/>
    <w:rsid w:val="004A7C47"/>
    <w:pPr>
      <w:jc w:val="left"/>
    </w:pPr>
    <w:rPr>
      <w:b/>
      <w:bCs/>
    </w:rPr>
  </w:style>
  <w:style w:type="paragraph" w:styleId="BlockText">
    <w:name w:val="Block Text"/>
    <w:basedOn w:val="Normal"/>
    <w:rsid w:val="004A7C47"/>
    <w:pPr>
      <w:ind w:leftChars="700" w:left="1440" w:rightChars="700" w:right="1440"/>
    </w:pPr>
  </w:style>
  <w:style w:type="paragraph" w:styleId="Salutation">
    <w:name w:val="Salutation"/>
    <w:basedOn w:val="Normal"/>
    <w:next w:val="Normal"/>
    <w:rsid w:val="004A7C47"/>
  </w:style>
  <w:style w:type="paragraph" w:styleId="EnvelopeAddress">
    <w:name w:val="envelope address"/>
    <w:basedOn w:val="Normal"/>
    <w:rsid w:val="004A7C4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A7C47"/>
    <w:pPr>
      <w:ind w:left="200" w:hangingChars="100" w:hanging="200"/>
    </w:pPr>
  </w:style>
  <w:style w:type="paragraph" w:styleId="TOAHeading">
    <w:name w:val="toa heading"/>
    <w:basedOn w:val="Normal"/>
    <w:next w:val="Normal"/>
    <w:semiHidden/>
    <w:rsid w:val="004A7C47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4A7C47"/>
    <w:pPr>
      <w:jc w:val="center"/>
    </w:pPr>
  </w:style>
  <w:style w:type="paragraph" w:styleId="Closing">
    <w:name w:val="Closing"/>
    <w:basedOn w:val="Normal"/>
    <w:rsid w:val="004A7C47"/>
    <w:pPr>
      <w:jc w:val="right"/>
    </w:pPr>
  </w:style>
  <w:style w:type="paragraph" w:styleId="DocumentMap">
    <w:name w:val="Document Map"/>
    <w:basedOn w:val="Normal"/>
    <w:semiHidden/>
    <w:rsid w:val="004A7C47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4A7C47"/>
    <w:pPr>
      <w:snapToGrid w:val="0"/>
    </w:pPr>
    <w:rPr>
      <w:rFonts w:ascii="Arial" w:hAnsi="Arial" w:cs="Arial"/>
    </w:rPr>
  </w:style>
  <w:style w:type="paragraph" w:styleId="Index1">
    <w:name w:val="index 1"/>
    <w:basedOn w:val="Normal"/>
    <w:next w:val="Normal"/>
    <w:autoRedefine/>
    <w:semiHidden/>
    <w:rsid w:val="004A7C47"/>
    <w:pPr>
      <w:ind w:left="200" w:hangingChars="100" w:hanging="200"/>
    </w:pPr>
  </w:style>
  <w:style w:type="paragraph" w:styleId="Index2">
    <w:name w:val="index 2"/>
    <w:basedOn w:val="Normal"/>
    <w:next w:val="Normal"/>
    <w:autoRedefine/>
    <w:semiHidden/>
    <w:rsid w:val="004A7C47"/>
    <w:pPr>
      <w:ind w:leftChars="100" w:left="100" w:hangingChars="100" w:hanging="200"/>
    </w:pPr>
  </w:style>
  <w:style w:type="paragraph" w:styleId="Index3">
    <w:name w:val="index 3"/>
    <w:basedOn w:val="Normal"/>
    <w:next w:val="Normal"/>
    <w:autoRedefine/>
    <w:semiHidden/>
    <w:rsid w:val="004A7C47"/>
    <w:pPr>
      <w:ind w:leftChars="200" w:left="200" w:hangingChars="100" w:hanging="200"/>
    </w:pPr>
  </w:style>
  <w:style w:type="paragraph" w:styleId="Index4">
    <w:name w:val="index 4"/>
    <w:basedOn w:val="Normal"/>
    <w:next w:val="Normal"/>
    <w:autoRedefine/>
    <w:semiHidden/>
    <w:rsid w:val="004A7C47"/>
    <w:pPr>
      <w:ind w:leftChars="300" w:left="300" w:hangingChars="100" w:hanging="200"/>
    </w:pPr>
  </w:style>
  <w:style w:type="paragraph" w:styleId="Index5">
    <w:name w:val="index 5"/>
    <w:basedOn w:val="Normal"/>
    <w:next w:val="Normal"/>
    <w:autoRedefine/>
    <w:semiHidden/>
    <w:rsid w:val="004A7C47"/>
    <w:pPr>
      <w:ind w:leftChars="400" w:left="400" w:hangingChars="100" w:hanging="200"/>
    </w:pPr>
  </w:style>
  <w:style w:type="paragraph" w:styleId="Index6">
    <w:name w:val="index 6"/>
    <w:basedOn w:val="Normal"/>
    <w:next w:val="Normal"/>
    <w:autoRedefine/>
    <w:semiHidden/>
    <w:rsid w:val="004A7C47"/>
    <w:pPr>
      <w:ind w:leftChars="500" w:left="500" w:hangingChars="100" w:hanging="200"/>
    </w:pPr>
  </w:style>
  <w:style w:type="paragraph" w:styleId="Index7">
    <w:name w:val="index 7"/>
    <w:basedOn w:val="Normal"/>
    <w:next w:val="Normal"/>
    <w:autoRedefine/>
    <w:semiHidden/>
    <w:rsid w:val="004A7C47"/>
    <w:pPr>
      <w:ind w:leftChars="600" w:left="600" w:hangingChars="100" w:hanging="200"/>
    </w:pPr>
  </w:style>
  <w:style w:type="paragraph" w:styleId="Index8">
    <w:name w:val="index 8"/>
    <w:basedOn w:val="Normal"/>
    <w:next w:val="Normal"/>
    <w:autoRedefine/>
    <w:semiHidden/>
    <w:rsid w:val="004A7C47"/>
    <w:pPr>
      <w:ind w:leftChars="700" w:left="700" w:hangingChars="100" w:hanging="200"/>
    </w:pPr>
  </w:style>
  <w:style w:type="paragraph" w:styleId="Index9">
    <w:name w:val="index 9"/>
    <w:basedOn w:val="Normal"/>
    <w:next w:val="Normal"/>
    <w:autoRedefine/>
    <w:semiHidden/>
    <w:rsid w:val="004A7C47"/>
    <w:pPr>
      <w:ind w:leftChars="800" w:left="800" w:hangingChars="100" w:hanging="200"/>
    </w:pPr>
  </w:style>
  <w:style w:type="paragraph" w:styleId="IndexHeading">
    <w:name w:val="index heading"/>
    <w:basedOn w:val="Normal"/>
    <w:next w:val="Index1"/>
    <w:semiHidden/>
    <w:rsid w:val="004A7C47"/>
    <w:rPr>
      <w:rFonts w:ascii="Arial" w:hAnsi="Arial" w:cs="Arial"/>
      <w:b/>
      <w:bCs/>
    </w:rPr>
  </w:style>
  <w:style w:type="paragraph" w:styleId="Signature">
    <w:name w:val="Signature"/>
    <w:basedOn w:val="Normal"/>
    <w:rsid w:val="004A7C47"/>
    <w:pPr>
      <w:jc w:val="right"/>
    </w:pPr>
  </w:style>
  <w:style w:type="paragraph" w:styleId="PlainText">
    <w:name w:val="Plain Text"/>
    <w:basedOn w:val="Normal"/>
    <w:rsid w:val="004A7C47"/>
    <w:rPr>
      <w:rFonts w:ascii="MS Mincho" w:hAnsi="Courier New" w:cs="Courier New"/>
      <w:sz w:val="21"/>
      <w:szCs w:val="21"/>
    </w:rPr>
  </w:style>
  <w:style w:type="paragraph" w:styleId="TableofFigures">
    <w:name w:val="table of figures"/>
    <w:basedOn w:val="Normal"/>
    <w:next w:val="Normal"/>
    <w:semiHidden/>
    <w:rsid w:val="004A7C47"/>
    <w:pPr>
      <w:ind w:leftChars="200" w:left="850" w:hangingChars="200" w:hanging="425"/>
    </w:pPr>
  </w:style>
  <w:style w:type="paragraph" w:styleId="BalloonText">
    <w:name w:val="Balloon Text"/>
    <w:basedOn w:val="Normal"/>
    <w:semiHidden/>
    <w:rsid w:val="004A7C47"/>
    <w:rPr>
      <w:rFonts w:ascii="Arial" w:eastAsia="MS Gothic" w:hAnsi="Arial"/>
      <w:sz w:val="18"/>
      <w:szCs w:val="18"/>
    </w:rPr>
  </w:style>
  <w:style w:type="paragraph" w:styleId="E-mailSignature">
    <w:name w:val="E-mail Signature"/>
    <w:basedOn w:val="Normal"/>
    <w:rsid w:val="004A7C47"/>
  </w:style>
  <w:style w:type="paragraph" w:styleId="Date">
    <w:name w:val="Date"/>
    <w:basedOn w:val="Normal"/>
    <w:next w:val="Normal"/>
    <w:rsid w:val="004A7C47"/>
  </w:style>
  <w:style w:type="paragraph" w:styleId="NormalWeb">
    <w:name w:val="Normal (Web)"/>
    <w:basedOn w:val="Normal"/>
    <w:rsid w:val="004A7C47"/>
    <w:rPr>
      <w:sz w:val="24"/>
      <w:szCs w:val="24"/>
    </w:rPr>
  </w:style>
  <w:style w:type="paragraph" w:styleId="NormalIndent">
    <w:name w:val="Normal Indent"/>
    <w:basedOn w:val="Normal"/>
    <w:rsid w:val="004A7C47"/>
    <w:pPr>
      <w:ind w:leftChars="400" w:left="840"/>
    </w:pPr>
  </w:style>
  <w:style w:type="paragraph" w:styleId="Title">
    <w:name w:val="Title"/>
    <w:basedOn w:val="Normal"/>
    <w:qFormat/>
    <w:rsid w:val="004A7C47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4A7C47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4A7C47"/>
    <w:pPr>
      <w:snapToGrid w:val="0"/>
      <w:jc w:val="left"/>
    </w:pPr>
  </w:style>
  <w:style w:type="paragraph" w:styleId="TOC1">
    <w:name w:val="toc 1"/>
    <w:basedOn w:val="Normal"/>
    <w:next w:val="Normal"/>
    <w:autoRedefine/>
    <w:semiHidden/>
    <w:rsid w:val="004A7C47"/>
  </w:style>
  <w:style w:type="paragraph" w:styleId="TOC2">
    <w:name w:val="toc 2"/>
    <w:basedOn w:val="Normal"/>
    <w:next w:val="Normal"/>
    <w:autoRedefine/>
    <w:semiHidden/>
    <w:rsid w:val="004A7C47"/>
    <w:pPr>
      <w:ind w:leftChars="100" w:left="200"/>
    </w:pPr>
  </w:style>
  <w:style w:type="paragraph" w:styleId="TOC3">
    <w:name w:val="toc 3"/>
    <w:basedOn w:val="Normal"/>
    <w:next w:val="Normal"/>
    <w:autoRedefine/>
    <w:semiHidden/>
    <w:rsid w:val="004A7C47"/>
    <w:pPr>
      <w:ind w:leftChars="200" w:left="400"/>
    </w:pPr>
  </w:style>
  <w:style w:type="paragraph" w:styleId="TOC4">
    <w:name w:val="toc 4"/>
    <w:basedOn w:val="Normal"/>
    <w:next w:val="Normal"/>
    <w:autoRedefine/>
    <w:semiHidden/>
    <w:rsid w:val="004A7C47"/>
    <w:pPr>
      <w:ind w:leftChars="300" w:left="600"/>
    </w:pPr>
  </w:style>
  <w:style w:type="paragraph" w:styleId="TOC5">
    <w:name w:val="toc 5"/>
    <w:basedOn w:val="Normal"/>
    <w:next w:val="Normal"/>
    <w:autoRedefine/>
    <w:semiHidden/>
    <w:rsid w:val="004A7C47"/>
    <w:pPr>
      <w:ind w:leftChars="400" w:left="800"/>
    </w:pPr>
  </w:style>
  <w:style w:type="paragraph" w:styleId="TOC6">
    <w:name w:val="toc 6"/>
    <w:basedOn w:val="Normal"/>
    <w:next w:val="Normal"/>
    <w:autoRedefine/>
    <w:semiHidden/>
    <w:rsid w:val="004A7C47"/>
    <w:pPr>
      <w:ind w:leftChars="500" w:left="1000"/>
    </w:pPr>
  </w:style>
  <w:style w:type="paragraph" w:styleId="TOC7">
    <w:name w:val="toc 7"/>
    <w:basedOn w:val="Normal"/>
    <w:next w:val="Normal"/>
    <w:autoRedefine/>
    <w:semiHidden/>
    <w:rsid w:val="004A7C47"/>
    <w:pPr>
      <w:ind w:leftChars="600" w:left="1200"/>
    </w:pPr>
  </w:style>
  <w:style w:type="paragraph" w:styleId="TOC8">
    <w:name w:val="toc 8"/>
    <w:basedOn w:val="Normal"/>
    <w:next w:val="Normal"/>
    <w:autoRedefine/>
    <w:semiHidden/>
    <w:rsid w:val="004A7C47"/>
    <w:pPr>
      <w:ind w:leftChars="700" w:left="1400"/>
    </w:pPr>
  </w:style>
  <w:style w:type="paragraph" w:styleId="TOC9">
    <w:name w:val="toc 9"/>
    <w:basedOn w:val="Normal"/>
    <w:next w:val="Normal"/>
    <w:autoRedefine/>
    <w:semiHidden/>
    <w:rsid w:val="004A7C47"/>
    <w:pPr>
      <w:ind w:leftChars="800" w:left="1600"/>
    </w:pPr>
  </w:style>
  <w:style w:type="paragraph" w:customStyle="1" w:styleId="ISMIRAuthor">
    <w:name w:val="ISMIRAuthor"/>
    <w:basedOn w:val="ISMIRAffiliation"/>
    <w:next w:val="ISMIRAffiliation"/>
    <w:rsid w:val="00AC5118"/>
    <w:rPr>
      <w:b/>
    </w:rPr>
  </w:style>
  <w:style w:type="paragraph" w:customStyle="1" w:styleId="ISMIRAffiliation">
    <w:name w:val="ISMIRAffiliation"/>
    <w:basedOn w:val="Normal"/>
    <w:rsid w:val="00AC5118"/>
    <w:pPr>
      <w:jc w:val="center"/>
    </w:pPr>
    <w:rPr>
      <w:rFonts w:ascii="Times" w:hAnsi="Times"/>
      <w:sz w:val="24"/>
      <w:lang w:val="en-GB"/>
    </w:rPr>
  </w:style>
  <w:style w:type="character" w:styleId="FollowedHyperlink">
    <w:name w:val="FollowedHyperlink"/>
    <w:rsid w:val="000D18E3"/>
    <w:rPr>
      <w:color w:val="800080"/>
      <w:u w:val="single"/>
    </w:rPr>
  </w:style>
  <w:style w:type="paragraph" w:customStyle="1" w:styleId="Third-LevelHeadinds">
    <w:name w:val="Third-Level Headinds"/>
    <w:basedOn w:val="Heading3"/>
    <w:qFormat/>
    <w:rsid w:val="008956EC"/>
    <w:pPr>
      <w:numPr>
        <w:ilvl w:val="2"/>
        <w:numId w:val="1"/>
      </w:numPr>
      <w:spacing w:before="120" w:after="120"/>
    </w:pPr>
    <w:rPr>
      <w:rFonts w:cs="MS Mincho"/>
      <w:iCs/>
      <w:sz w:val="20"/>
    </w:rPr>
  </w:style>
  <w:style w:type="paragraph" w:customStyle="1" w:styleId="Second-LevelHeadings">
    <w:name w:val="Second-Level Headings"/>
    <w:basedOn w:val="Heading2"/>
    <w:autoRedefine/>
    <w:qFormat/>
    <w:rsid w:val="008956EC"/>
    <w:pPr>
      <w:numPr>
        <w:ilvl w:val="1"/>
        <w:numId w:val="1"/>
      </w:numPr>
      <w:tabs>
        <w:tab w:val="clear" w:pos="2487"/>
        <w:tab w:val="num" w:pos="360"/>
      </w:tabs>
      <w:spacing w:before="240" w:after="120"/>
      <w:ind w:left="0"/>
    </w:pPr>
    <w:rPr>
      <w:rFonts w:cs="MS Mincho"/>
      <w:bCs/>
      <w:sz w:val="20"/>
    </w:rPr>
  </w:style>
  <w:style w:type="paragraph" w:customStyle="1" w:styleId="112pt6pt108li">
    <w:name w:val="スタイル 見出し 1 + すべて大文字 段落前 :  12 pt 段落後 :  6 pt 行間 :  倍数 1.08 li"/>
    <w:basedOn w:val="Heading1"/>
    <w:rsid w:val="00003ADF"/>
    <w:pPr>
      <w:spacing w:before="240" w:after="120" w:line="259" w:lineRule="auto"/>
    </w:pPr>
    <w:rPr>
      <w:rFonts w:cs="MS Mincho"/>
      <w:bCs/>
      <w:caps/>
    </w:rPr>
  </w:style>
  <w:style w:type="paragraph" w:customStyle="1" w:styleId="First-LevelHeadings">
    <w:name w:val="First-Level Headings"/>
    <w:basedOn w:val="Heading1"/>
    <w:next w:val="BodyText"/>
    <w:qFormat/>
    <w:rsid w:val="002002DC"/>
    <w:pPr>
      <w:numPr>
        <w:numId w:val="1"/>
      </w:numPr>
      <w:tabs>
        <w:tab w:val="left" w:pos="240"/>
      </w:tabs>
      <w:spacing w:before="240" w:after="120"/>
    </w:pPr>
    <w:rPr>
      <w:rFonts w:cs="MS Mincho"/>
      <w:bCs/>
      <w:caps/>
    </w:rPr>
  </w:style>
  <w:style w:type="character" w:customStyle="1" w:styleId="BodyTextChar">
    <w:name w:val="Body Text Char"/>
    <w:basedOn w:val="DefaultParagraphFont"/>
    <w:link w:val="BodyText"/>
    <w:rsid w:val="00E773CA"/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833C2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19E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unhideWhenUsed/>
    <w:rsid w:val="00702332"/>
    <w:rPr>
      <w:rFonts w:ascii="Times New Roman" w:hAnsi="Times New Roman"/>
      <w:sz w:val="12"/>
    </w:rPr>
  </w:style>
  <w:style w:type="paragraph" w:styleId="ListParagraph">
    <w:name w:val="List Paragraph"/>
    <w:basedOn w:val="Normal"/>
    <w:uiPriority w:val="34"/>
    <w:qFormat/>
    <w:rsid w:val="003F1F1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249F0"/>
    <w:pPr>
      <w:tabs>
        <w:tab w:val="left" w:pos="380"/>
      </w:tabs>
      <w:ind w:left="384" w:hanging="384"/>
    </w:pPr>
  </w:style>
  <w:style w:type="character" w:styleId="UnresolvedMention">
    <w:name w:val="Unresolved Mention"/>
    <w:basedOn w:val="DefaultParagraphFont"/>
    <w:uiPriority w:val="99"/>
    <w:semiHidden/>
    <w:unhideWhenUsed/>
    <w:rsid w:val="00AA314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A36E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30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halee\AppData\Local\Temp\Temp1_ISMIR2014_doc_template.zip\ISMIR2014_doc_template\ISMIR201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AC132-17BE-46A4-AF60-6D34C3438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C:\Users\jinhalee\AppData\Local\Temp\Temp1_ISMIR2014_doc_template.zip\ISMIR2014_doc_template\ISMIR2014Template.dot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ISMIR 2009 Template</vt:lpstr>
    </vt:vector>
  </TitlesOfParts>
  <Manager/>
  <Company>ISMIR</Company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Proc. of the 21st Int. Society for Music Information Retrieval Conf., Montréal, Canada, 2020.</dc:subject>
  <dc:creator>Felipe Tovar Henao</dc:creator>
  <cp:keywords/>
  <dc:description/>
  <cp:lastModifiedBy>Felipe Tovar Henao</cp:lastModifiedBy>
  <cp:revision>3</cp:revision>
  <cp:lastPrinted>2024-02-12T22:31:00Z</cp:lastPrinted>
  <dcterms:created xsi:type="dcterms:W3CDTF">2024-05-16T19:42:00Z</dcterms:created>
  <dcterms:modified xsi:type="dcterms:W3CDTF">2024-05-16T19:42:00Z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id="TwQxQrP6"/&gt;&lt;style id="http://www.zotero.org/styles/ieee" locale="en-US" hasBibliography="1" bibliographyStyleHasBeenSet="1"/&gt;&lt;prefs&gt;&lt;pref name="fieldType" value="Field"/&gt;&lt;/prefs&gt;&lt;/data&gt;</vt:lpwstr>
  </property>
</Properties>
</file>