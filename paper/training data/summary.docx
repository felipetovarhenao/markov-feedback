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CBC0" w14:textId="41F1C6D0" w:rsidR="00E854CC" w:rsidRPr="003E2B6E" w:rsidRDefault="00194303" w:rsidP="00885B6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8AE80E6" wp14:editId="4FEE9C3B">
                <wp:simplePos x="0" y="0"/>
                <wp:positionH relativeFrom="column">
                  <wp:posOffset>-635</wp:posOffset>
                </wp:positionH>
                <wp:positionV relativeFrom="paragraph">
                  <wp:posOffset>5715</wp:posOffset>
                </wp:positionV>
                <wp:extent cx="6330315" cy="1384300"/>
                <wp:effectExtent l="0" t="0" r="0" b="0"/>
                <wp:wrapTight wrapText="bothSides">
                  <wp:wrapPolygon edited="0">
                    <wp:start x="0" y="0"/>
                    <wp:lineTo x="0" y="21402"/>
                    <wp:lineTo x="21537" y="21402"/>
                    <wp:lineTo x="21537" y="0"/>
                    <wp:lineTo x="0" y="0"/>
                  </wp:wrapPolygon>
                </wp:wrapTight>
                <wp:docPr id="12681766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315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0"/>
                              <w:gridCol w:w="6537"/>
                              <w:gridCol w:w="1327"/>
                              <w:gridCol w:w="1144"/>
                            </w:tblGrid>
                            <w:tr w:rsidR="00560A44" w14:paraId="7EC0897D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0" w:type="auto"/>
                                </w:tcPr>
                                <w:p w14:paraId="3473F56F" w14:textId="77777777" w:rsidR="00194303" w:rsidRPr="00EB45C1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45C1">
                                    <w:rPr>
                                      <w:b/>
                                      <w:bCs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F9B6410" w14:textId="77777777" w:rsidR="00194303" w:rsidRPr="00EB45C1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45C1">
                                    <w:rPr>
                                      <w:b/>
                                      <w:bCs/>
                                    </w:rPr>
                                    <w:t>Work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title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75A9140" w14:textId="77777777" w:rsidR="00194303" w:rsidRPr="00EB45C1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B45C1">
                                    <w:rPr>
                                      <w:b/>
                                      <w:bCs/>
                                    </w:rPr>
                                    <w:t>Composer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883437B" w14:textId="0393754E" w:rsidR="00194303" w:rsidRPr="00EB45C1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Note count</w:t>
                                  </w:r>
                                </w:p>
                              </w:tc>
                            </w:tr>
                            <w:tr w:rsidR="00560A44" w14:paraId="78793590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0" w:type="auto"/>
                                </w:tcPr>
                                <w:p w14:paraId="3B678F60" w14:textId="7B067680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ts</w:t>
                                  </w:r>
                                  <w:r w:rsidR="000A665B">
                                    <w:t>0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F41F3C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 xml:space="preserve">Minuet in G major, </w:t>
                                  </w:r>
                                  <w:r w:rsidRPr="00194303">
                                    <w:t>BWV Anh. 114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65EED9B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J. S. Bach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2CE1E9D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206</w:t>
                                  </w:r>
                                </w:p>
                              </w:tc>
                            </w:tr>
                            <w:tr w:rsidR="00560A44" w14:paraId="30F50332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0" w:type="auto"/>
                                </w:tcPr>
                                <w:p w14:paraId="5D08CEEB" w14:textId="1293A04D" w:rsidR="00194303" w:rsidRDefault="000A665B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194303">
                                    <w:t>s</w:t>
                                  </w:r>
                                  <w:r>
                                    <w:t>0</w:t>
                                  </w:r>
                                  <w:r w:rsidR="00194303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F70615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 xml:space="preserve">Nocturne in E-flat major, </w:t>
                                  </w:r>
                                  <w:r w:rsidRPr="00194303">
                                    <w:t>Op. 9, No. 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0B11F01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F. Chopin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5FF5F3B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 w:rsidRPr="002A2F70">
                                    <w:t>1294</w:t>
                                  </w:r>
                                </w:p>
                              </w:tc>
                            </w:tr>
                            <w:tr w:rsidR="00560A44" w14:paraId="52AF9217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0" w:type="auto"/>
                                </w:tcPr>
                                <w:p w14:paraId="428867CF" w14:textId="73303697" w:rsidR="00194303" w:rsidRDefault="000A665B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194303">
                                    <w:t>s</w:t>
                                  </w:r>
                                  <w:r>
                                    <w:t>0</w:t>
                                  </w:r>
                                  <w:r w:rsidR="00194303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035774" w14:textId="0FB9EB8C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Clair de lune (mvt. 4 from “Suite Bergamasque”)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93EBC28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C. Debussy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C51B28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 w:rsidRPr="002A2F70">
                                    <w:t>1495</w:t>
                                  </w:r>
                                </w:p>
                              </w:tc>
                            </w:tr>
                            <w:tr w:rsidR="00560A44" w14:paraId="79037299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0" w:type="auto"/>
                                </w:tcPr>
                                <w:p w14:paraId="34845DEA" w14:textId="62492C04" w:rsidR="00194303" w:rsidRDefault="000A665B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194303">
                                    <w:t>s</w:t>
                                  </w:r>
                                  <w:r>
                                    <w:t>0</w:t>
                                  </w:r>
                                  <w:r w:rsidR="00194303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513A084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The Entertainer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D01BEDE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S. Joplin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7043F75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 w:rsidRPr="002A2F70">
                                    <w:t>2622</w:t>
                                  </w:r>
                                </w:p>
                              </w:tc>
                            </w:tr>
                            <w:tr w:rsidR="00560A44" w14:paraId="2152CA8A" w14:textId="77777777" w:rsidTr="00150AED">
                              <w:trPr>
                                <w:trHeight w:val="230"/>
                              </w:trPr>
                              <w:tc>
                                <w:tcPr>
                                  <w:tcW w:w="0" w:type="auto"/>
                                </w:tcPr>
                                <w:p w14:paraId="1450449B" w14:textId="06C300EC" w:rsidR="00194303" w:rsidRDefault="000A665B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t</w:t>
                                  </w:r>
                                  <w:r w:rsidR="00194303">
                                    <w:t>s</w:t>
                                  </w:r>
                                  <w:r>
                                    <w:t>0</w:t>
                                  </w:r>
                                  <w:r w:rsidR="00194303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664ACDF" w14:textId="11D47B93" w:rsidR="00194303" w:rsidRPr="00194303" w:rsidRDefault="00194303" w:rsidP="00194303">
                                  <w:pPr>
                                    <w:pStyle w:val="BodyTextwithIndent"/>
                                    <w:ind w:firstLine="0"/>
                                    <w:rPr>
                                      <w:lang w:val="en-CO"/>
                                    </w:rPr>
                                  </w:pPr>
                                  <w:r w:rsidRPr="00194303">
                                    <w:rPr>
                                      <w:lang w:val="en-CO"/>
                                    </w:rPr>
                                    <w:t>Alla turca – Allegretto</w:t>
                                  </w:r>
                                  <w:r>
                                    <w:t xml:space="preserve"> (from </w:t>
                                  </w:r>
                                  <w:r w:rsidR="00E76DEE">
                                    <w:t>“</w:t>
                                  </w:r>
                                  <w:r w:rsidRPr="00E76DEE">
                                    <w:t>Piano Sonata No. 11 in A major</w:t>
                                  </w:r>
                                  <w:r w:rsidR="00E76DEE">
                                    <w:t>”</w:t>
                                  </w:r>
                                  <w:r w:rsidRPr="00E76DEE">
                                    <w:t>, K. 331 /</w:t>
                                  </w:r>
                                  <w:r w:rsidRPr="00194303">
                                    <w:t xml:space="preserve"> 300i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48DA8D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>
                                    <w:t>W. A. Mozart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8F53082" w14:textId="77777777" w:rsidR="00194303" w:rsidRDefault="00194303" w:rsidP="00194303">
                                  <w:pPr>
                                    <w:pStyle w:val="BodyTextwithIndent"/>
                                    <w:ind w:firstLine="0"/>
                                    <w:jc w:val="left"/>
                                  </w:pPr>
                                  <w:r w:rsidRPr="002A2F70">
                                    <w:t>2814</w:t>
                                  </w:r>
                                </w:p>
                              </w:tc>
                            </w:tr>
                          </w:tbl>
                          <w:p w14:paraId="6A12063D" w14:textId="182ABFF8" w:rsidR="00194303" w:rsidRPr="006903DB" w:rsidRDefault="00194303" w:rsidP="00194303">
                            <w:pPr>
                              <w:pStyle w:val="Caption"/>
                              <w:rPr>
                                <w:sz w:val="18"/>
                                <w:szCs w:val="18"/>
                              </w:rPr>
                            </w:pP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301AD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06452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64527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96078D" w:rsidRPr="00064527">
                              <w:rPr>
                                <w:sz w:val="18"/>
                                <w:szCs w:val="18"/>
                              </w:rPr>
                              <w:t xml:space="preserve">Training data used </w:t>
                            </w:r>
                            <w:r w:rsidRPr="00064527">
                              <w:rPr>
                                <w:sz w:val="18"/>
                                <w:szCs w:val="18"/>
                              </w:rPr>
                              <w:t xml:space="preserve">to generate </w:t>
                            </w:r>
                            <w:r w:rsidR="007151F3" w:rsidRPr="00064527">
                              <w:rPr>
                                <w:sz w:val="18"/>
                                <w:szCs w:val="18"/>
                              </w:rPr>
                              <w:t xml:space="preserve">musical </w:t>
                            </w:r>
                            <w:r w:rsidR="007151F3" w:rsidRPr="006903DB">
                              <w:rPr>
                                <w:sz w:val="18"/>
                                <w:szCs w:val="18"/>
                              </w:rPr>
                              <w:t>sequences</w:t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60D7" w:rsidRPr="006903DB">
                              <w:rPr>
                                <w:sz w:val="18"/>
                                <w:szCs w:val="18"/>
                              </w:rPr>
                              <w:t>listed</w:t>
                            </w:r>
                            <w:r w:rsidR="0096078D" w:rsidRPr="006903D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instrText xml:space="preserve"> REF _Ref132013421 \h </w:instrText>
                            </w:r>
                            <w:r w:rsidR="00064527" w:rsidRPr="006903DB">
                              <w:rPr>
                                <w:sz w:val="18"/>
                                <w:szCs w:val="18"/>
                              </w:rPr>
                              <w:instrText xml:space="preserve"> \* MERGEFORMAT </w:instrText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301AD" w:rsidRPr="007301AD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="007301AD" w:rsidRPr="007301A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6903D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E80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05pt;margin-top:.45pt;width:498.45pt;height:109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0"/>
                        <w:gridCol w:w="6537"/>
                        <w:gridCol w:w="1327"/>
                        <w:gridCol w:w="1144"/>
                      </w:tblGrid>
                      <w:tr w:rsidR="00560A44" w14:paraId="7EC0897D" w14:textId="77777777" w:rsidTr="00150AED">
                        <w:trPr>
                          <w:trHeight w:val="230"/>
                        </w:trPr>
                        <w:tc>
                          <w:tcPr>
                            <w:tcW w:w="0" w:type="auto"/>
                          </w:tcPr>
                          <w:p w14:paraId="3473F56F" w14:textId="77777777" w:rsidR="00194303" w:rsidRPr="00EB45C1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EB45C1"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F9B6410" w14:textId="77777777" w:rsidR="00194303" w:rsidRPr="00EB45C1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EB45C1">
                              <w:rPr>
                                <w:b/>
                                <w:bCs/>
                              </w:rPr>
                              <w:t>Work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title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75A9140" w14:textId="77777777" w:rsidR="00194303" w:rsidRPr="00EB45C1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EB45C1">
                              <w:rPr>
                                <w:b/>
                                <w:bCs/>
                              </w:rPr>
                              <w:t>Composer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883437B" w14:textId="0393754E" w:rsidR="00194303" w:rsidRPr="00EB45C1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Note count</w:t>
                            </w:r>
                          </w:p>
                        </w:tc>
                      </w:tr>
                      <w:tr w:rsidR="00560A44" w14:paraId="78793590" w14:textId="77777777" w:rsidTr="00150AED">
                        <w:trPr>
                          <w:trHeight w:val="230"/>
                        </w:trPr>
                        <w:tc>
                          <w:tcPr>
                            <w:tcW w:w="0" w:type="auto"/>
                          </w:tcPr>
                          <w:p w14:paraId="3B678F60" w14:textId="7B067680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ts</w:t>
                            </w:r>
                            <w:r w:rsidR="000A665B">
                              <w:t>0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EF41F3C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 xml:space="preserve">Minuet in G major, </w:t>
                            </w:r>
                            <w:r w:rsidRPr="00194303">
                              <w:t>BWV Anh. 114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65EED9B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J. S. Bach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2CE1E9D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206</w:t>
                            </w:r>
                          </w:p>
                        </w:tc>
                      </w:tr>
                      <w:tr w:rsidR="00560A44" w14:paraId="30F50332" w14:textId="77777777" w:rsidTr="00150AED">
                        <w:trPr>
                          <w:trHeight w:val="230"/>
                        </w:trPr>
                        <w:tc>
                          <w:tcPr>
                            <w:tcW w:w="0" w:type="auto"/>
                          </w:tcPr>
                          <w:p w14:paraId="5D08CEEB" w14:textId="1293A04D" w:rsidR="00194303" w:rsidRDefault="000A665B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194303">
                              <w:t>s</w:t>
                            </w:r>
                            <w:r>
                              <w:t>0</w:t>
                            </w:r>
                            <w:r w:rsidR="00194303"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5F70615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 xml:space="preserve">Nocturne in E-flat major, </w:t>
                            </w:r>
                            <w:r w:rsidRPr="00194303">
                              <w:t>Op. 9, No. 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0B11F01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F. Chopin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5FF5F3B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 w:rsidRPr="002A2F70">
                              <w:t>1294</w:t>
                            </w:r>
                          </w:p>
                        </w:tc>
                      </w:tr>
                      <w:tr w:rsidR="00560A44" w14:paraId="52AF9217" w14:textId="77777777" w:rsidTr="00150AED">
                        <w:trPr>
                          <w:trHeight w:val="230"/>
                        </w:trPr>
                        <w:tc>
                          <w:tcPr>
                            <w:tcW w:w="0" w:type="auto"/>
                          </w:tcPr>
                          <w:p w14:paraId="428867CF" w14:textId="73303697" w:rsidR="00194303" w:rsidRDefault="000A665B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194303">
                              <w:t>s</w:t>
                            </w:r>
                            <w:r>
                              <w:t>0</w:t>
                            </w:r>
                            <w:r w:rsidR="00194303"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035774" w14:textId="0FB9EB8C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Clair de lune (mvt. 4 from “Suite Bergamasque”)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93EBC28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C. Debussy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C51B28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 w:rsidRPr="002A2F70">
                              <w:t>1495</w:t>
                            </w:r>
                          </w:p>
                        </w:tc>
                      </w:tr>
                      <w:tr w:rsidR="00560A44" w14:paraId="79037299" w14:textId="77777777" w:rsidTr="00150AED">
                        <w:trPr>
                          <w:trHeight w:val="230"/>
                        </w:trPr>
                        <w:tc>
                          <w:tcPr>
                            <w:tcW w:w="0" w:type="auto"/>
                          </w:tcPr>
                          <w:p w14:paraId="34845DEA" w14:textId="62492C04" w:rsidR="00194303" w:rsidRDefault="000A665B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194303">
                              <w:t>s</w:t>
                            </w:r>
                            <w:r>
                              <w:t>0</w:t>
                            </w:r>
                            <w:r w:rsidR="00194303"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513A084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The Entertainer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D01BEDE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S. Joplin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7043F75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 w:rsidRPr="002A2F70">
                              <w:t>2622</w:t>
                            </w:r>
                          </w:p>
                        </w:tc>
                      </w:tr>
                      <w:tr w:rsidR="00560A44" w14:paraId="2152CA8A" w14:textId="77777777" w:rsidTr="00150AED">
                        <w:trPr>
                          <w:trHeight w:val="230"/>
                        </w:trPr>
                        <w:tc>
                          <w:tcPr>
                            <w:tcW w:w="0" w:type="auto"/>
                          </w:tcPr>
                          <w:p w14:paraId="1450449B" w14:textId="06C300EC" w:rsidR="00194303" w:rsidRDefault="000A665B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t</w:t>
                            </w:r>
                            <w:r w:rsidR="00194303">
                              <w:t>s</w:t>
                            </w:r>
                            <w:r>
                              <w:t>0</w:t>
                            </w:r>
                            <w:r w:rsidR="00194303"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664ACDF" w14:textId="11D47B93" w:rsidR="00194303" w:rsidRPr="00194303" w:rsidRDefault="00194303" w:rsidP="00194303">
                            <w:pPr>
                              <w:pStyle w:val="BodyTextwithIndent"/>
                              <w:ind w:firstLine="0"/>
                              <w:rPr>
                                <w:lang w:val="en-CO"/>
                              </w:rPr>
                            </w:pPr>
                            <w:r w:rsidRPr="00194303">
                              <w:rPr>
                                <w:lang w:val="en-CO"/>
                              </w:rPr>
                              <w:t>Alla turca – Allegretto</w:t>
                            </w:r>
                            <w:r>
                              <w:t xml:space="preserve"> (from </w:t>
                            </w:r>
                            <w:r w:rsidR="00E76DEE">
                              <w:t>“</w:t>
                            </w:r>
                            <w:r w:rsidRPr="00E76DEE">
                              <w:t>Piano Sonata No. 11 in A major</w:t>
                            </w:r>
                            <w:r w:rsidR="00E76DEE">
                              <w:t>”</w:t>
                            </w:r>
                            <w:r w:rsidRPr="00E76DEE">
                              <w:t>, K. 331 /</w:t>
                            </w:r>
                            <w:r w:rsidRPr="00194303">
                              <w:t xml:space="preserve"> 300i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F48DA8D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>
                              <w:t>W. A. Mozart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8F53082" w14:textId="77777777" w:rsidR="00194303" w:rsidRDefault="00194303" w:rsidP="00194303">
                            <w:pPr>
                              <w:pStyle w:val="BodyTextwithIndent"/>
                              <w:ind w:firstLine="0"/>
                              <w:jc w:val="left"/>
                            </w:pPr>
                            <w:r w:rsidRPr="002A2F70">
                              <w:t>2814</w:t>
                            </w:r>
                          </w:p>
                        </w:tc>
                      </w:tr>
                    </w:tbl>
                    <w:p w14:paraId="6A12063D" w14:textId="182ABFF8" w:rsidR="00194303" w:rsidRPr="006903DB" w:rsidRDefault="00194303" w:rsidP="00194303">
                      <w:pPr>
                        <w:pStyle w:val="Caption"/>
                        <w:rPr>
                          <w:sz w:val="18"/>
                          <w:szCs w:val="18"/>
                        </w:rPr>
                      </w:pP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t xml:space="preserve">Table </w:t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7301AD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t>2</w:t>
                      </w:r>
                      <w:r w:rsidRPr="00064527">
                        <w:rPr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064527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96078D" w:rsidRPr="00064527">
                        <w:rPr>
                          <w:sz w:val="18"/>
                          <w:szCs w:val="18"/>
                        </w:rPr>
                        <w:t xml:space="preserve">Training data used </w:t>
                      </w:r>
                      <w:r w:rsidRPr="00064527">
                        <w:rPr>
                          <w:sz w:val="18"/>
                          <w:szCs w:val="18"/>
                        </w:rPr>
                        <w:t xml:space="preserve">to generate </w:t>
                      </w:r>
                      <w:r w:rsidR="007151F3" w:rsidRPr="00064527">
                        <w:rPr>
                          <w:sz w:val="18"/>
                          <w:szCs w:val="18"/>
                        </w:rPr>
                        <w:t xml:space="preserve">musical </w:t>
                      </w:r>
                      <w:r w:rsidR="007151F3" w:rsidRPr="006903DB">
                        <w:rPr>
                          <w:sz w:val="18"/>
                          <w:szCs w:val="18"/>
                        </w:rPr>
                        <w:t>sequences</w:t>
                      </w:r>
                      <w:r w:rsidRPr="006903D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E60D7" w:rsidRPr="006903DB">
                        <w:rPr>
                          <w:sz w:val="18"/>
                          <w:szCs w:val="18"/>
                        </w:rPr>
                        <w:t>listed</w:t>
                      </w:r>
                      <w:r w:rsidR="0096078D" w:rsidRPr="006903D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903DB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Pr="006903DB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6903DB">
                        <w:rPr>
                          <w:sz w:val="18"/>
                          <w:szCs w:val="18"/>
                        </w:rPr>
                        <w:instrText xml:space="preserve"> REF _Ref132013421 \h </w:instrText>
                      </w:r>
                      <w:r w:rsidR="00064527" w:rsidRPr="006903DB">
                        <w:rPr>
                          <w:sz w:val="18"/>
                          <w:szCs w:val="18"/>
                        </w:rPr>
                        <w:instrText xml:space="preserve"> \* MERGEFORMAT </w:instrText>
                      </w:r>
                      <w:r w:rsidRPr="006903DB">
                        <w:rPr>
                          <w:sz w:val="18"/>
                          <w:szCs w:val="18"/>
                        </w:rPr>
                      </w:r>
                      <w:r w:rsidRPr="006903DB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301AD" w:rsidRPr="007301AD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="007301AD" w:rsidRPr="007301A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6903DB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6903DB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3136A">
        <w:t xml:space="preserve"> </w:t>
      </w:r>
    </w:p>
    <w:sectPr w:rsidR="00E854CC" w:rsidRPr="003E2B6E" w:rsidSect="008B1B40">
      <w:headerReference w:type="even" r:id="rId8"/>
      <w:headerReference w:type="default" r:id="rId9"/>
      <w:footnotePr>
        <w:numRestart w:val="eachPage"/>
      </w:footnotePr>
      <w:type w:val="continuous"/>
      <w:pgSz w:w="11907" w:h="16840" w:code="9"/>
      <w:pgMar w:top="1134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9277" w14:textId="77777777" w:rsidR="00D6324A" w:rsidRDefault="00D6324A">
      <w:r>
        <w:separator/>
      </w:r>
    </w:p>
  </w:endnote>
  <w:endnote w:type="continuationSeparator" w:id="0">
    <w:p w14:paraId="51F6146D" w14:textId="77777777" w:rsidR="00D6324A" w:rsidRDefault="00D6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6CB9" w14:textId="77777777" w:rsidR="00D6324A" w:rsidRDefault="00D6324A">
      <w:r>
        <w:separator/>
      </w:r>
    </w:p>
  </w:footnote>
  <w:footnote w:type="continuationSeparator" w:id="0">
    <w:p w14:paraId="1B15F10D" w14:textId="77777777" w:rsidR="00D6324A" w:rsidRDefault="00D63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85D6" w14:textId="204BB1E3" w:rsidR="00F914E2" w:rsidRDefault="00F914E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>October 19-22, 2003, New Paltz, NY</w:t>
    </w:r>
  </w:p>
  <w:p w14:paraId="6C3B3503" w14:textId="77777777" w:rsidR="00F914E2" w:rsidRDefault="00F914E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57FB" w14:textId="57CB866D" w:rsidR="00F914E2" w:rsidRDefault="00F914E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14:paraId="58600DE7" w14:textId="77777777" w:rsidR="00F914E2" w:rsidRDefault="00F91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BF8146C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2487"/>
        </w:tabs>
        <w:ind w:left="2127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870A33"/>
    <w:multiLevelType w:val="hybridMultilevel"/>
    <w:tmpl w:val="C32AD1EA"/>
    <w:lvl w:ilvl="0" w:tplc="344EDB9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C1B89"/>
    <w:multiLevelType w:val="hybridMultilevel"/>
    <w:tmpl w:val="0AFCB60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6" w15:restartNumberingAfterBreak="0">
    <w:nsid w:val="0E493C37"/>
    <w:multiLevelType w:val="hybridMultilevel"/>
    <w:tmpl w:val="CC56A33C"/>
    <w:lvl w:ilvl="0" w:tplc="F50208B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1F314959"/>
    <w:multiLevelType w:val="hybridMultilevel"/>
    <w:tmpl w:val="84D6767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7542F"/>
    <w:multiLevelType w:val="hybridMultilevel"/>
    <w:tmpl w:val="5D0280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A383E"/>
    <w:multiLevelType w:val="hybridMultilevel"/>
    <w:tmpl w:val="D7BCE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6A2146"/>
    <w:multiLevelType w:val="hybridMultilevel"/>
    <w:tmpl w:val="9F1A53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E7040E"/>
    <w:multiLevelType w:val="hybridMultilevel"/>
    <w:tmpl w:val="9176CA72"/>
    <w:lvl w:ilvl="0" w:tplc="13E46C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8" w15:restartNumberingAfterBreak="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9" w15:restartNumberingAfterBreak="0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D71EB6"/>
    <w:multiLevelType w:val="multilevel"/>
    <w:tmpl w:val="CDC6E28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73D1B"/>
    <w:multiLevelType w:val="hybridMultilevel"/>
    <w:tmpl w:val="756E9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4E6BAD"/>
    <w:multiLevelType w:val="hybridMultilevel"/>
    <w:tmpl w:val="2A24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26" w15:restartNumberingAfterBreak="0">
    <w:nsid w:val="65275C0D"/>
    <w:multiLevelType w:val="singleLevel"/>
    <w:tmpl w:val="D83882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42699909">
    <w:abstractNumId w:val="0"/>
  </w:num>
  <w:num w:numId="2" w16cid:durableId="66078066">
    <w:abstractNumId w:val="26"/>
  </w:num>
  <w:num w:numId="3" w16cid:durableId="1459687268">
    <w:abstractNumId w:val="12"/>
  </w:num>
  <w:num w:numId="4" w16cid:durableId="110632004">
    <w:abstractNumId w:val="19"/>
  </w:num>
  <w:num w:numId="5" w16cid:durableId="2012174902">
    <w:abstractNumId w:val="9"/>
  </w:num>
  <w:num w:numId="6" w16cid:durableId="742409516">
    <w:abstractNumId w:val="10"/>
  </w:num>
  <w:num w:numId="7" w16cid:durableId="1337996871">
    <w:abstractNumId w:val="3"/>
  </w:num>
  <w:num w:numId="8" w16cid:durableId="775520249">
    <w:abstractNumId w:val="24"/>
  </w:num>
  <w:num w:numId="9" w16cid:durableId="1298872953">
    <w:abstractNumId w:val="13"/>
  </w:num>
  <w:num w:numId="10" w16cid:durableId="1927491799">
    <w:abstractNumId w:val="2"/>
  </w:num>
  <w:num w:numId="11" w16cid:durableId="397554369">
    <w:abstractNumId w:val="23"/>
  </w:num>
  <w:num w:numId="12" w16cid:durableId="372651870">
    <w:abstractNumId w:val="25"/>
  </w:num>
  <w:num w:numId="13" w16cid:durableId="1453862504">
    <w:abstractNumId w:val="5"/>
  </w:num>
  <w:num w:numId="14" w16cid:durableId="484591259">
    <w:abstractNumId w:val="17"/>
  </w:num>
  <w:num w:numId="15" w16cid:durableId="2017413259">
    <w:abstractNumId w:val="8"/>
  </w:num>
  <w:num w:numId="16" w16cid:durableId="409012416">
    <w:abstractNumId w:val="27"/>
  </w:num>
  <w:num w:numId="17" w16cid:durableId="1607811462">
    <w:abstractNumId w:val="18"/>
  </w:num>
  <w:num w:numId="18" w16cid:durableId="2098288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9432416">
    <w:abstractNumId w:val="16"/>
  </w:num>
  <w:num w:numId="20" w16cid:durableId="1085031939">
    <w:abstractNumId w:val="7"/>
  </w:num>
  <w:num w:numId="21" w16cid:durableId="163666378">
    <w:abstractNumId w:val="22"/>
  </w:num>
  <w:num w:numId="22" w16cid:durableId="55200896">
    <w:abstractNumId w:val="4"/>
  </w:num>
  <w:num w:numId="23" w16cid:durableId="115217663">
    <w:abstractNumId w:val="14"/>
  </w:num>
  <w:num w:numId="24" w16cid:durableId="1057164163">
    <w:abstractNumId w:val="15"/>
  </w:num>
  <w:num w:numId="25" w16cid:durableId="35282184">
    <w:abstractNumId w:val="21"/>
  </w:num>
  <w:num w:numId="26" w16cid:durableId="309792505">
    <w:abstractNumId w:val="11"/>
  </w:num>
  <w:num w:numId="27" w16cid:durableId="961303114">
    <w:abstractNumId w:val="1"/>
  </w:num>
  <w:num w:numId="28" w16cid:durableId="1956599676">
    <w:abstractNumId w:val="6"/>
  </w:num>
  <w:num w:numId="29" w16cid:durableId="17496921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6"/>
    <w:rsid w:val="000004D8"/>
    <w:rsid w:val="000004DF"/>
    <w:rsid w:val="0000114F"/>
    <w:rsid w:val="00003ADF"/>
    <w:rsid w:val="00004AF2"/>
    <w:rsid w:val="0000772E"/>
    <w:rsid w:val="00007C34"/>
    <w:rsid w:val="0001375F"/>
    <w:rsid w:val="00020410"/>
    <w:rsid w:val="0002044F"/>
    <w:rsid w:val="00022B2F"/>
    <w:rsid w:val="0002366D"/>
    <w:rsid w:val="000249F0"/>
    <w:rsid w:val="00026C1C"/>
    <w:rsid w:val="00026C62"/>
    <w:rsid w:val="0003119E"/>
    <w:rsid w:val="000318AB"/>
    <w:rsid w:val="00031EC9"/>
    <w:rsid w:val="00041453"/>
    <w:rsid w:val="00044DC0"/>
    <w:rsid w:val="00051A33"/>
    <w:rsid w:val="00052EF3"/>
    <w:rsid w:val="00053DD1"/>
    <w:rsid w:val="00054891"/>
    <w:rsid w:val="00054EFB"/>
    <w:rsid w:val="000561E0"/>
    <w:rsid w:val="00057B70"/>
    <w:rsid w:val="00057BE7"/>
    <w:rsid w:val="00063C54"/>
    <w:rsid w:val="00064527"/>
    <w:rsid w:val="00066C7F"/>
    <w:rsid w:val="00070E3C"/>
    <w:rsid w:val="00071CF9"/>
    <w:rsid w:val="0007217E"/>
    <w:rsid w:val="000733F9"/>
    <w:rsid w:val="00077634"/>
    <w:rsid w:val="00085879"/>
    <w:rsid w:val="00086553"/>
    <w:rsid w:val="00091866"/>
    <w:rsid w:val="0009412C"/>
    <w:rsid w:val="00094C89"/>
    <w:rsid w:val="000A1FB0"/>
    <w:rsid w:val="000A21B9"/>
    <w:rsid w:val="000A2CF7"/>
    <w:rsid w:val="000A3EDA"/>
    <w:rsid w:val="000A665B"/>
    <w:rsid w:val="000A6BC0"/>
    <w:rsid w:val="000A6DEB"/>
    <w:rsid w:val="000B61D5"/>
    <w:rsid w:val="000B79D1"/>
    <w:rsid w:val="000C208F"/>
    <w:rsid w:val="000C2215"/>
    <w:rsid w:val="000C2DD3"/>
    <w:rsid w:val="000C2E0C"/>
    <w:rsid w:val="000C3789"/>
    <w:rsid w:val="000C3F46"/>
    <w:rsid w:val="000C4BEC"/>
    <w:rsid w:val="000C6FCF"/>
    <w:rsid w:val="000D06D3"/>
    <w:rsid w:val="000D0817"/>
    <w:rsid w:val="000D1065"/>
    <w:rsid w:val="000D22DB"/>
    <w:rsid w:val="000D2E25"/>
    <w:rsid w:val="000D5F41"/>
    <w:rsid w:val="000D764B"/>
    <w:rsid w:val="000E1A26"/>
    <w:rsid w:val="000E3B8C"/>
    <w:rsid w:val="000E42E3"/>
    <w:rsid w:val="000E4F62"/>
    <w:rsid w:val="000E5C80"/>
    <w:rsid w:val="000F00C4"/>
    <w:rsid w:val="000F2908"/>
    <w:rsid w:val="000F4524"/>
    <w:rsid w:val="000F5B87"/>
    <w:rsid w:val="00100A81"/>
    <w:rsid w:val="00101B50"/>
    <w:rsid w:val="00102835"/>
    <w:rsid w:val="00102DF9"/>
    <w:rsid w:val="00103BED"/>
    <w:rsid w:val="0010408C"/>
    <w:rsid w:val="0010487F"/>
    <w:rsid w:val="0011090F"/>
    <w:rsid w:val="00111738"/>
    <w:rsid w:val="00112D2E"/>
    <w:rsid w:val="001137C4"/>
    <w:rsid w:val="0011619C"/>
    <w:rsid w:val="001168B4"/>
    <w:rsid w:val="00122C9D"/>
    <w:rsid w:val="001266F6"/>
    <w:rsid w:val="00130C2F"/>
    <w:rsid w:val="0013136A"/>
    <w:rsid w:val="00132EA9"/>
    <w:rsid w:val="001331C0"/>
    <w:rsid w:val="001331E7"/>
    <w:rsid w:val="00133C7C"/>
    <w:rsid w:val="00134D2D"/>
    <w:rsid w:val="00135D33"/>
    <w:rsid w:val="00137C32"/>
    <w:rsid w:val="001405DC"/>
    <w:rsid w:val="001416D6"/>
    <w:rsid w:val="00142D67"/>
    <w:rsid w:val="00142ECD"/>
    <w:rsid w:val="00143C6F"/>
    <w:rsid w:val="001445EE"/>
    <w:rsid w:val="00147B60"/>
    <w:rsid w:val="00147F5C"/>
    <w:rsid w:val="0015051F"/>
    <w:rsid w:val="00150AED"/>
    <w:rsid w:val="00152E95"/>
    <w:rsid w:val="001530DA"/>
    <w:rsid w:val="001543AD"/>
    <w:rsid w:val="00155562"/>
    <w:rsid w:val="00155E89"/>
    <w:rsid w:val="00160192"/>
    <w:rsid w:val="00162CC2"/>
    <w:rsid w:val="00163761"/>
    <w:rsid w:val="001666C9"/>
    <w:rsid w:val="00167312"/>
    <w:rsid w:val="001673D4"/>
    <w:rsid w:val="00167702"/>
    <w:rsid w:val="00172B81"/>
    <w:rsid w:val="001737ED"/>
    <w:rsid w:val="001760B1"/>
    <w:rsid w:val="0017612E"/>
    <w:rsid w:val="00186D0A"/>
    <w:rsid w:val="00191680"/>
    <w:rsid w:val="001917C6"/>
    <w:rsid w:val="001923B7"/>
    <w:rsid w:val="00193996"/>
    <w:rsid w:val="00193C57"/>
    <w:rsid w:val="00194303"/>
    <w:rsid w:val="001A0CD7"/>
    <w:rsid w:val="001A2714"/>
    <w:rsid w:val="001A2D62"/>
    <w:rsid w:val="001A4F99"/>
    <w:rsid w:val="001A6BAF"/>
    <w:rsid w:val="001A792E"/>
    <w:rsid w:val="001B150B"/>
    <w:rsid w:val="001B2496"/>
    <w:rsid w:val="001B263A"/>
    <w:rsid w:val="001B65B2"/>
    <w:rsid w:val="001B6F5A"/>
    <w:rsid w:val="001C3790"/>
    <w:rsid w:val="001C5301"/>
    <w:rsid w:val="001C64D7"/>
    <w:rsid w:val="001C7FDA"/>
    <w:rsid w:val="001D2894"/>
    <w:rsid w:val="001D5849"/>
    <w:rsid w:val="001D6716"/>
    <w:rsid w:val="001D698A"/>
    <w:rsid w:val="001E14B5"/>
    <w:rsid w:val="001E5620"/>
    <w:rsid w:val="001E5B5F"/>
    <w:rsid w:val="001F2352"/>
    <w:rsid w:val="001F3579"/>
    <w:rsid w:val="001F50A8"/>
    <w:rsid w:val="001F6B07"/>
    <w:rsid w:val="001F6CF5"/>
    <w:rsid w:val="002002DC"/>
    <w:rsid w:val="002035CB"/>
    <w:rsid w:val="00204099"/>
    <w:rsid w:val="002067D8"/>
    <w:rsid w:val="00207363"/>
    <w:rsid w:val="00207421"/>
    <w:rsid w:val="00207CF0"/>
    <w:rsid w:val="002103F8"/>
    <w:rsid w:val="0021316B"/>
    <w:rsid w:val="00213473"/>
    <w:rsid w:val="00217DE0"/>
    <w:rsid w:val="002213EB"/>
    <w:rsid w:val="00230BC0"/>
    <w:rsid w:val="00233853"/>
    <w:rsid w:val="0024333F"/>
    <w:rsid w:val="00244821"/>
    <w:rsid w:val="00247075"/>
    <w:rsid w:val="00255CD6"/>
    <w:rsid w:val="00257166"/>
    <w:rsid w:val="00257FC4"/>
    <w:rsid w:val="00262FCD"/>
    <w:rsid w:val="00263563"/>
    <w:rsid w:val="0027042E"/>
    <w:rsid w:val="00270B29"/>
    <w:rsid w:val="00272054"/>
    <w:rsid w:val="002754A6"/>
    <w:rsid w:val="00277C1C"/>
    <w:rsid w:val="0028016D"/>
    <w:rsid w:val="00280AAF"/>
    <w:rsid w:val="002835D8"/>
    <w:rsid w:val="00284D16"/>
    <w:rsid w:val="002858B0"/>
    <w:rsid w:val="00286CFC"/>
    <w:rsid w:val="00290672"/>
    <w:rsid w:val="00291251"/>
    <w:rsid w:val="00291424"/>
    <w:rsid w:val="002922B7"/>
    <w:rsid w:val="002939A9"/>
    <w:rsid w:val="00295890"/>
    <w:rsid w:val="002A2F70"/>
    <w:rsid w:val="002A748E"/>
    <w:rsid w:val="002B1051"/>
    <w:rsid w:val="002B2787"/>
    <w:rsid w:val="002B292F"/>
    <w:rsid w:val="002B42AF"/>
    <w:rsid w:val="002B439F"/>
    <w:rsid w:val="002B4AD5"/>
    <w:rsid w:val="002B5764"/>
    <w:rsid w:val="002B5779"/>
    <w:rsid w:val="002C01A5"/>
    <w:rsid w:val="002C2FEC"/>
    <w:rsid w:val="002C4400"/>
    <w:rsid w:val="002C51D2"/>
    <w:rsid w:val="002C5965"/>
    <w:rsid w:val="002C666C"/>
    <w:rsid w:val="002D6316"/>
    <w:rsid w:val="002D6FC7"/>
    <w:rsid w:val="002D72D0"/>
    <w:rsid w:val="002D7E76"/>
    <w:rsid w:val="002E4366"/>
    <w:rsid w:val="002E5034"/>
    <w:rsid w:val="002E750D"/>
    <w:rsid w:val="002F68AE"/>
    <w:rsid w:val="00301254"/>
    <w:rsid w:val="00302589"/>
    <w:rsid w:val="00303F67"/>
    <w:rsid w:val="003047F3"/>
    <w:rsid w:val="003144A4"/>
    <w:rsid w:val="0031607C"/>
    <w:rsid w:val="0032334E"/>
    <w:rsid w:val="0032506D"/>
    <w:rsid w:val="003255EE"/>
    <w:rsid w:val="003264C4"/>
    <w:rsid w:val="00334AB9"/>
    <w:rsid w:val="00335FAD"/>
    <w:rsid w:val="003370A7"/>
    <w:rsid w:val="0033750F"/>
    <w:rsid w:val="00337FDD"/>
    <w:rsid w:val="00340F2E"/>
    <w:rsid w:val="00341666"/>
    <w:rsid w:val="003428CB"/>
    <w:rsid w:val="0034414A"/>
    <w:rsid w:val="00344390"/>
    <w:rsid w:val="003456AF"/>
    <w:rsid w:val="00347F54"/>
    <w:rsid w:val="00351BAB"/>
    <w:rsid w:val="00352C5E"/>
    <w:rsid w:val="003536EF"/>
    <w:rsid w:val="003543F2"/>
    <w:rsid w:val="003549FE"/>
    <w:rsid w:val="0036077D"/>
    <w:rsid w:val="003632BE"/>
    <w:rsid w:val="00364DB8"/>
    <w:rsid w:val="00365B82"/>
    <w:rsid w:val="00365F47"/>
    <w:rsid w:val="003674D5"/>
    <w:rsid w:val="00371D28"/>
    <w:rsid w:val="003726DE"/>
    <w:rsid w:val="003729EF"/>
    <w:rsid w:val="00373621"/>
    <w:rsid w:val="00374316"/>
    <w:rsid w:val="00383969"/>
    <w:rsid w:val="0038661A"/>
    <w:rsid w:val="00390114"/>
    <w:rsid w:val="00391DA3"/>
    <w:rsid w:val="00391E71"/>
    <w:rsid w:val="00392F80"/>
    <w:rsid w:val="00393BBF"/>
    <w:rsid w:val="00394BCD"/>
    <w:rsid w:val="00395441"/>
    <w:rsid w:val="003A5A9E"/>
    <w:rsid w:val="003B09C8"/>
    <w:rsid w:val="003B1B0C"/>
    <w:rsid w:val="003B3620"/>
    <w:rsid w:val="003B4E8D"/>
    <w:rsid w:val="003B79B3"/>
    <w:rsid w:val="003C0948"/>
    <w:rsid w:val="003C30F3"/>
    <w:rsid w:val="003C3274"/>
    <w:rsid w:val="003C39D2"/>
    <w:rsid w:val="003C7290"/>
    <w:rsid w:val="003D0F0C"/>
    <w:rsid w:val="003D109B"/>
    <w:rsid w:val="003D2469"/>
    <w:rsid w:val="003D256E"/>
    <w:rsid w:val="003E2B6E"/>
    <w:rsid w:val="003E34EA"/>
    <w:rsid w:val="003E4E07"/>
    <w:rsid w:val="003E4FD2"/>
    <w:rsid w:val="003E5861"/>
    <w:rsid w:val="003E7370"/>
    <w:rsid w:val="003E7E2D"/>
    <w:rsid w:val="003F0B71"/>
    <w:rsid w:val="003F1160"/>
    <w:rsid w:val="003F1F1A"/>
    <w:rsid w:val="003F4816"/>
    <w:rsid w:val="003F5874"/>
    <w:rsid w:val="003F5E5C"/>
    <w:rsid w:val="003F742E"/>
    <w:rsid w:val="00401592"/>
    <w:rsid w:val="00402A1A"/>
    <w:rsid w:val="00403879"/>
    <w:rsid w:val="00407FF8"/>
    <w:rsid w:val="00411183"/>
    <w:rsid w:val="00412303"/>
    <w:rsid w:val="00412A6D"/>
    <w:rsid w:val="00413386"/>
    <w:rsid w:val="00415A89"/>
    <w:rsid w:val="00416111"/>
    <w:rsid w:val="00416A0C"/>
    <w:rsid w:val="00417BF7"/>
    <w:rsid w:val="00420146"/>
    <w:rsid w:val="004209E1"/>
    <w:rsid w:val="00421FA5"/>
    <w:rsid w:val="004232BF"/>
    <w:rsid w:val="004238AB"/>
    <w:rsid w:val="00426184"/>
    <w:rsid w:val="004271C3"/>
    <w:rsid w:val="00430A40"/>
    <w:rsid w:val="00431CFA"/>
    <w:rsid w:val="004357D3"/>
    <w:rsid w:val="0043715C"/>
    <w:rsid w:val="00440F4B"/>
    <w:rsid w:val="004432F8"/>
    <w:rsid w:val="00443C96"/>
    <w:rsid w:val="00445718"/>
    <w:rsid w:val="00446214"/>
    <w:rsid w:val="004463FE"/>
    <w:rsid w:val="00446AE4"/>
    <w:rsid w:val="004475D5"/>
    <w:rsid w:val="004506CD"/>
    <w:rsid w:val="004508BB"/>
    <w:rsid w:val="00450CF2"/>
    <w:rsid w:val="00451F91"/>
    <w:rsid w:val="0045253B"/>
    <w:rsid w:val="004537F2"/>
    <w:rsid w:val="004557C9"/>
    <w:rsid w:val="00456670"/>
    <w:rsid w:val="004570D6"/>
    <w:rsid w:val="00457470"/>
    <w:rsid w:val="0046039D"/>
    <w:rsid w:val="00460690"/>
    <w:rsid w:val="00460776"/>
    <w:rsid w:val="00463F27"/>
    <w:rsid w:val="00465BAF"/>
    <w:rsid w:val="00466778"/>
    <w:rsid w:val="004667FC"/>
    <w:rsid w:val="00472E7F"/>
    <w:rsid w:val="00473136"/>
    <w:rsid w:val="00474D9E"/>
    <w:rsid w:val="0047655F"/>
    <w:rsid w:val="0047668D"/>
    <w:rsid w:val="00476B9B"/>
    <w:rsid w:val="00477529"/>
    <w:rsid w:val="00477866"/>
    <w:rsid w:val="00481AD4"/>
    <w:rsid w:val="00481EDE"/>
    <w:rsid w:val="004873CB"/>
    <w:rsid w:val="00493DF4"/>
    <w:rsid w:val="00496EA6"/>
    <w:rsid w:val="0049705E"/>
    <w:rsid w:val="00497772"/>
    <w:rsid w:val="004A08CA"/>
    <w:rsid w:val="004A414D"/>
    <w:rsid w:val="004A4BFF"/>
    <w:rsid w:val="004A5A6D"/>
    <w:rsid w:val="004A6F4F"/>
    <w:rsid w:val="004B0B4F"/>
    <w:rsid w:val="004B0C89"/>
    <w:rsid w:val="004B1D21"/>
    <w:rsid w:val="004B546A"/>
    <w:rsid w:val="004C1F1A"/>
    <w:rsid w:val="004C46F5"/>
    <w:rsid w:val="004C5996"/>
    <w:rsid w:val="004D0211"/>
    <w:rsid w:val="004D1D84"/>
    <w:rsid w:val="004D530B"/>
    <w:rsid w:val="004D6E99"/>
    <w:rsid w:val="004D732F"/>
    <w:rsid w:val="004E0E3E"/>
    <w:rsid w:val="004E367A"/>
    <w:rsid w:val="004E6DAF"/>
    <w:rsid w:val="004F24E7"/>
    <w:rsid w:val="004F2AAF"/>
    <w:rsid w:val="004F7B5C"/>
    <w:rsid w:val="004F7FD8"/>
    <w:rsid w:val="00500345"/>
    <w:rsid w:val="0050163F"/>
    <w:rsid w:val="005029DA"/>
    <w:rsid w:val="005034D2"/>
    <w:rsid w:val="0050405E"/>
    <w:rsid w:val="0050796D"/>
    <w:rsid w:val="005135D8"/>
    <w:rsid w:val="00513B45"/>
    <w:rsid w:val="005156C3"/>
    <w:rsid w:val="00520EE3"/>
    <w:rsid w:val="00523B1C"/>
    <w:rsid w:val="00525BB0"/>
    <w:rsid w:val="005267AC"/>
    <w:rsid w:val="0052697F"/>
    <w:rsid w:val="005307AC"/>
    <w:rsid w:val="005312C4"/>
    <w:rsid w:val="0053274C"/>
    <w:rsid w:val="00533334"/>
    <w:rsid w:val="00533A50"/>
    <w:rsid w:val="005360DE"/>
    <w:rsid w:val="005371E7"/>
    <w:rsid w:val="00542C90"/>
    <w:rsid w:val="005443C3"/>
    <w:rsid w:val="00545023"/>
    <w:rsid w:val="00545C90"/>
    <w:rsid w:val="00546EB7"/>
    <w:rsid w:val="00547208"/>
    <w:rsid w:val="00550A76"/>
    <w:rsid w:val="005542AF"/>
    <w:rsid w:val="00556D42"/>
    <w:rsid w:val="005570BC"/>
    <w:rsid w:val="00560A44"/>
    <w:rsid w:val="005614F2"/>
    <w:rsid w:val="00561A85"/>
    <w:rsid w:val="005626A1"/>
    <w:rsid w:val="005632FE"/>
    <w:rsid w:val="0056597E"/>
    <w:rsid w:val="00572B98"/>
    <w:rsid w:val="0057472C"/>
    <w:rsid w:val="00574E63"/>
    <w:rsid w:val="00580DAC"/>
    <w:rsid w:val="00584D93"/>
    <w:rsid w:val="00585348"/>
    <w:rsid w:val="00585909"/>
    <w:rsid w:val="00586D39"/>
    <w:rsid w:val="0059083A"/>
    <w:rsid w:val="00591AC0"/>
    <w:rsid w:val="00593CE9"/>
    <w:rsid w:val="0059445A"/>
    <w:rsid w:val="00594691"/>
    <w:rsid w:val="00597CA7"/>
    <w:rsid w:val="005A026B"/>
    <w:rsid w:val="005A05C6"/>
    <w:rsid w:val="005A1B3B"/>
    <w:rsid w:val="005A1B4E"/>
    <w:rsid w:val="005A1EB2"/>
    <w:rsid w:val="005A20EB"/>
    <w:rsid w:val="005A2350"/>
    <w:rsid w:val="005A31A3"/>
    <w:rsid w:val="005A3479"/>
    <w:rsid w:val="005A3834"/>
    <w:rsid w:val="005A4EA4"/>
    <w:rsid w:val="005A566C"/>
    <w:rsid w:val="005B0115"/>
    <w:rsid w:val="005B0B79"/>
    <w:rsid w:val="005B0CA3"/>
    <w:rsid w:val="005B1412"/>
    <w:rsid w:val="005B3063"/>
    <w:rsid w:val="005B5A9D"/>
    <w:rsid w:val="005B74E9"/>
    <w:rsid w:val="005B7652"/>
    <w:rsid w:val="005C0F73"/>
    <w:rsid w:val="005C22F2"/>
    <w:rsid w:val="005C3B09"/>
    <w:rsid w:val="005C4147"/>
    <w:rsid w:val="005C4F8C"/>
    <w:rsid w:val="005C5B43"/>
    <w:rsid w:val="005C68C1"/>
    <w:rsid w:val="005C778A"/>
    <w:rsid w:val="005C7E31"/>
    <w:rsid w:val="005D1A7D"/>
    <w:rsid w:val="005D2325"/>
    <w:rsid w:val="005D318B"/>
    <w:rsid w:val="005D38C3"/>
    <w:rsid w:val="005D7208"/>
    <w:rsid w:val="005E1D31"/>
    <w:rsid w:val="005E20D0"/>
    <w:rsid w:val="005E263A"/>
    <w:rsid w:val="005E3D79"/>
    <w:rsid w:val="005E4431"/>
    <w:rsid w:val="005E6040"/>
    <w:rsid w:val="005E7537"/>
    <w:rsid w:val="005F3025"/>
    <w:rsid w:val="005F3BC5"/>
    <w:rsid w:val="005F4412"/>
    <w:rsid w:val="005F4E6C"/>
    <w:rsid w:val="005F6AA3"/>
    <w:rsid w:val="005F7936"/>
    <w:rsid w:val="00602EF7"/>
    <w:rsid w:val="0060585D"/>
    <w:rsid w:val="006060C1"/>
    <w:rsid w:val="0060612F"/>
    <w:rsid w:val="00606A0E"/>
    <w:rsid w:val="006073F5"/>
    <w:rsid w:val="00607DD9"/>
    <w:rsid w:val="00611E67"/>
    <w:rsid w:val="00614487"/>
    <w:rsid w:val="006155CA"/>
    <w:rsid w:val="00616C70"/>
    <w:rsid w:val="00617998"/>
    <w:rsid w:val="006218CA"/>
    <w:rsid w:val="00622403"/>
    <w:rsid w:val="00622DB7"/>
    <w:rsid w:val="0062367A"/>
    <w:rsid w:val="00624C5C"/>
    <w:rsid w:val="0062600E"/>
    <w:rsid w:val="00626429"/>
    <w:rsid w:val="006315A4"/>
    <w:rsid w:val="00631F52"/>
    <w:rsid w:val="00633354"/>
    <w:rsid w:val="0063382E"/>
    <w:rsid w:val="00634303"/>
    <w:rsid w:val="00634D94"/>
    <w:rsid w:val="006350B3"/>
    <w:rsid w:val="00635239"/>
    <w:rsid w:val="00637AF2"/>
    <w:rsid w:val="00640ED2"/>
    <w:rsid w:val="00642FCC"/>
    <w:rsid w:val="006434BB"/>
    <w:rsid w:val="00644706"/>
    <w:rsid w:val="00646C62"/>
    <w:rsid w:val="00646E3C"/>
    <w:rsid w:val="00647097"/>
    <w:rsid w:val="00647E01"/>
    <w:rsid w:val="0065068A"/>
    <w:rsid w:val="00653422"/>
    <w:rsid w:val="00653E00"/>
    <w:rsid w:val="006552D1"/>
    <w:rsid w:val="00656619"/>
    <w:rsid w:val="00657890"/>
    <w:rsid w:val="00657D95"/>
    <w:rsid w:val="00662946"/>
    <w:rsid w:val="00663D20"/>
    <w:rsid w:val="00672549"/>
    <w:rsid w:val="00672718"/>
    <w:rsid w:val="006747A1"/>
    <w:rsid w:val="00675252"/>
    <w:rsid w:val="006757F7"/>
    <w:rsid w:val="006767C1"/>
    <w:rsid w:val="006802A4"/>
    <w:rsid w:val="00682F96"/>
    <w:rsid w:val="00687842"/>
    <w:rsid w:val="006903DB"/>
    <w:rsid w:val="00691AAA"/>
    <w:rsid w:val="00692B60"/>
    <w:rsid w:val="006931A8"/>
    <w:rsid w:val="0069355A"/>
    <w:rsid w:val="006956BC"/>
    <w:rsid w:val="00696F72"/>
    <w:rsid w:val="00697229"/>
    <w:rsid w:val="006A167F"/>
    <w:rsid w:val="006A18E9"/>
    <w:rsid w:val="006A1B24"/>
    <w:rsid w:val="006A2EAB"/>
    <w:rsid w:val="006A4983"/>
    <w:rsid w:val="006A7583"/>
    <w:rsid w:val="006A7AD8"/>
    <w:rsid w:val="006A7F5E"/>
    <w:rsid w:val="006B52D7"/>
    <w:rsid w:val="006C0D70"/>
    <w:rsid w:val="006C176A"/>
    <w:rsid w:val="006C22AB"/>
    <w:rsid w:val="006C3045"/>
    <w:rsid w:val="006D22C2"/>
    <w:rsid w:val="006D27B1"/>
    <w:rsid w:val="006D3960"/>
    <w:rsid w:val="006D610C"/>
    <w:rsid w:val="006E1DBE"/>
    <w:rsid w:val="006E2C19"/>
    <w:rsid w:val="006E5419"/>
    <w:rsid w:val="006E7589"/>
    <w:rsid w:val="006E7DB0"/>
    <w:rsid w:val="006F0B2B"/>
    <w:rsid w:val="006F2DA8"/>
    <w:rsid w:val="006F3F32"/>
    <w:rsid w:val="00700696"/>
    <w:rsid w:val="007006EF"/>
    <w:rsid w:val="00700828"/>
    <w:rsid w:val="0070099E"/>
    <w:rsid w:val="0070139E"/>
    <w:rsid w:val="007014F4"/>
    <w:rsid w:val="00701B44"/>
    <w:rsid w:val="00702332"/>
    <w:rsid w:val="00702779"/>
    <w:rsid w:val="0070335C"/>
    <w:rsid w:val="00704300"/>
    <w:rsid w:val="00706098"/>
    <w:rsid w:val="007106E7"/>
    <w:rsid w:val="0071250A"/>
    <w:rsid w:val="00713D1A"/>
    <w:rsid w:val="00714953"/>
    <w:rsid w:val="007151F3"/>
    <w:rsid w:val="00715858"/>
    <w:rsid w:val="00717301"/>
    <w:rsid w:val="00720C54"/>
    <w:rsid w:val="00723CD3"/>
    <w:rsid w:val="007242B8"/>
    <w:rsid w:val="007256C7"/>
    <w:rsid w:val="00725B15"/>
    <w:rsid w:val="007301AD"/>
    <w:rsid w:val="0073036C"/>
    <w:rsid w:val="00731FDC"/>
    <w:rsid w:val="00733AB3"/>
    <w:rsid w:val="007364C1"/>
    <w:rsid w:val="00740733"/>
    <w:rsid w:val="007412BD"/>
    <w:rsid w:val="00741A6E"/>
    <w:rsid w:val="0074255F"/>
    <w:rsid w:val="007520D9"/>
    <w:rsid w:val="00754A2F"/>
    <w:rsid w:val="00760183"/>
    <w:rsid w:val="00760C5A"/>
    <w:rsid w:val="00760D6A"/>
    <w:rsid w:val="00761AD0"/>
    <w:rsid w:val="00762057"/>
    <w:rsid w:val="00763887"/>
    <w:rsid w:val="00764B65"/>
    <w:rsid w:val="00766A4C"/>
    <w:rsid w:val="00766D5E"/>
    <w:rsid w:val="007719BD"/>
    <w:rsid w:val="0077289F"/>
    <w:rsid w:val="0077514E"/>
    <w:rsid w:val="007758EB"/>
    <w:rsid w:val="00775E83"/>
    <w:rsid w:val="00776B53"/>
    <w:rsid w:val="007770B4"/>
    <w:rsid w:val="00777DB9"/>
    <w:rsid w:val="0078276A"/>
    <w:rsid w:val="00782FCF"/>
    <w:rsid w:val="00783497"/>
    <w:rsid w:val="00784234"/>
    <w:rsid w:val="0079066C"/>
    <w:rsid w:val="00790973"/>
    <w:rsid w:val="007915D1"/>
    <w:rsid w:val="0079189B"/>
    <w:rsid w:val="00791D7F"/>
    <w:rsid w:val="007926A8"/>
    <w:rsid w:val="007934C1"/>
    <w:rsid w:val="007A05F7"/>
    <w:rsid w:val="007A2107"/>
    <w:rsid w:val="007A40A2"/>
    <w:rsid w:val="007A5C68"/>
    <w:rsid w:val="007A6A8A"/>
    <w:rsid w:val="007B14DD"/>
    <w:rsid w:val="007B2655"/>
    <w:rsid w:val="007C088D"/>
    <w:rsid w:val="007C2565"/>
    <w:rsid w:val="007C3B27"/>
    <w:rsid w:val="007C3C71"/>
    <w:rsid w:val="007C4B7F"/>
    <w:rsid w:val="007C554F"/>
    <w:rsid w:val="007C67DF"/>
    <w:rsid w:val="007C6A8F"/>
    <w:rsid w:val="007C6CA1"/>
    <w:rsid w:val="007C74A3"/>
    <w:rsid w:val="007C7608"/>
    <w:rsid w:val="007C79AC"/>
    <w:rsid w:val="007C7B66"/>
    <w:rsid w:val="007D1EE0"/>
    <w:rsid w:val="007D50E6"/>
    <w:rsid w:val="007D6C34"/>
    <w:rsid w:val="007D734D"/>
    <w:rsid w:val="007D7C98"/>
    <w:rsid w:val="007E13F9"/>
    <w:rsid w:val="007E34DF"/>
    <w:rsid w:val="007E4294"/>
    <w:rsid w:val="007E7400"/>
    <w:rsid w:val="007F01FF"/>
    <w:rsid w:val="007F136B"/>
    <w:rsid w:val="007F3C08"/>
    <w:rsid w:val="007F510B"/>
    <w:rsid w:val="007F7536"/>
    <w:rsid w:val="008008C7"/>
    <w:rsid w:val="00802D18"/>
    <w:rsid w:val="00805207"/>
    <w:rsid w:val="008065F4"/>
    <w:rsid w:val="008104B4"/>
    <w:rsid w:val="008104C9"/>
    <w:rsid w:val="00811AB7"/>
    <w:rsid w:val="00817EF0"/>
    <w:rsid w:val="00817F97"/>
    <w:rsid w:val="00820027"/>
    <w:rsid w:val="00820D43"/>
    <w:rsid w:val="00822085"/>
    <w:rsid w:val="00824292"/>
    <w:rsid w:val="00826534"/>
    <w:rsid w:val="008321E2"/>
    <w:rsid w:val="00832AE7"/>
    <w:rsid w:val="0083384A"/>
    <w:rsid w:val="00834BBC"/>
    <w:rsid w:val="00834D1B"/>
    <w:rsid w:val="00834D4D"/>
    <w:rsid w:val="008354D6"/>
    <w:rsid w:val="008405F2"/>
    <w:rsid w:val="008408EE"/>
    <w:rsid w:val="00842293"/>
    <w:rsid w:val="00842B98"/>
    <w:rsid w:val="008448B8"/>
    <w:rsid w:val="00844CDF"/>
    <w:rsid w:val="00847DD9"/>
    <w:rsid w:val="00851487"/>
    <w:rsid w:val="0085617D"/>
    <w:rsid w:val="00862162"/>
    <w:rsid w:val="00864535"/>
    <w:rsid w:val="00866898"/>
    <w:rsid w:val="00867427"/>
    <w:rsid w:val="00867B9F"/>
    <w:rsid w:val="00873E44"/>
    <w:rsid w:val="00874693"/>
    <w:rsid w:val="00874FDA"/>
    <w:rsid w:val="0087748C"/>
    <w:rsid w:val="00880392"/>
    <w:rsid w:val="00881735"/>
    <w:rsid w:val="00881E08"/>
    <w:rsid w:val="00882C41"/>
    <w:rsid w:val="00885B63"/>
    <w:rsid w:val="008909D1"/>
    <w:rsid w:val="0089433C"/>
    <w:rsid w:val="008956EC"/>
    <w:rsid w:val="00896465"/>
    <w:rsid w:val="0089676B"/>
    <w:rsid w:val="008A38C1"/>
    <w:rsid w:val="008A70DF"/>
    <w:rsid w:val="008A73BE"/>
    <w:rsid w:val="008B0D24"/>
    <w:rsid w:val="008B1B40"/>
    <w:rsid w:val="008B2F1A"/>
    <w:rsid w:val="008B30F9"/>
    <w:rsid w:val="008B3E17"/>
    <w:rsid w:val="008B6321"/>
    <w:rsid w:val="008B6E19"/>
    <w:rsid w:val="008C086C"/>
    <w:rsid w:val="008C1F88"/>
    <w:rsid w:val="008C62E3"/>
    <w:rsid w:val="008D0C52"/>
    <w:rsid w:val="008D1010"/>
    <w:rsid w:val="008D3746"/>
    <w:rsid w:val="008D4008"/>
    <w:rsid w:val="008D4022"/>
    <w:rsid w:val="008D4082"/>
    <w:rsid w:val="008D411C"/>
    <w:rsid w:val="008D48B3"/>
    <w:rsid w:val="008D5CE5"/>
    <w:rsid w:val="008E22B1"/>
    <w:rsid w:val="008E3809"/>
    <w:rsid w:val="008E534C"/>
    <w:rsid w:val="008E64A9"/>
    <w:rsid w:val="008E6D41"/>
    <w:rsid w:val="008E70DF"/>
    <w:rsid w:val="008F029B"/>
    <w:rsid w:val="008F2B33"/>
    <w:rsid w:val="008F4C24"/>
    <w:rsid w:val="008F4FA1"/>
    <w:rsid w:val="008F6009"/>
    <w:rsid w:val="008F6569"/>
    <w:rsid w:val="008F7980"/>
    <w:rsid w:val="00906E70"/>
    <w:rsid w:val="009101A9"/>
    <w:rsid w:val="009119A9"/>
    <w:rsid w:val="00912C30"/>
    <w:rsid w:val="00914B14"/>
    <w:rsid w:val="00915576"/>
    <w:rsid w:val="0091557D"/>
    <w:rsid w:val="00915ED5"/>
    <w:rsid w:val="00916343"/>
    <w:rsid w:val="00917465"/>
    <w:rsid w:val="00917987"/>
    <w:rsid w:val="00917BCE"/>
    <w:rsid w:val="00920532"/>
    <w:rsid w:val="00921A37"/>
    <w:rsid w:val="00923C8C"/>
    <w:rsid w:val="0092756C"/>
    <w:rsid w:val="00933A90"/>
    <w:rsid w:val="00935359"/>
    <w:rsid w:val="00936F37"/>
    <w:rsid w:val="0093799C"/>
    <w:rsid w:val="00937E13"/>
    <w:rsid w:val="00942622"/>
    <w:rsid w:val="00943E49"/>
    <w:rsid w:val="00944D3F"/>
    <w:rsid w:val="00944FC7"/>
    <w:rsid w:val="00946F55"/>
    <w:rsid w:val="009471B4"/>
    <w:rsid w:val="00951C79"/>
    <w:rsid w:val="00954357"/>
    <w:rsid w:val="009548EE"/>
    <w:rsid w:val="009602F2"/>
    <w:rsid w:val="0096078D"/>
    <w:rsid w:val="00960E69"/>
    <w:rsid w:val="009618F1"/>
    <w:rsid w:val="009643C7"/>
    <w:rsid w:val="0096485A"/>
    <w:rsid w:val="00966220"/>
    <w:rsid w:val="0096699B"/>
    <w:rsid w:val="00966EE4"/>
    <w:rsid w:val="00972FF9"/>
    <w:rsid w:val="009823EB"/>
    <w:rsid w:val="009827B5"/>
    <w:rsid w:val="00984819"/>
    <w:rsid w:val="00985DC8"/>
    <w:rsid w:val="0098671C"/>
    <w:rsid w:val="00987BEF"/>
    <w:rsid w:val="00991186"/>
    <w:rsid w:val="00991361"/>
    <w:rsid w:val="00994033"/>
    <w:rsid w:val="0099628C"/>
    <w:rsid w:val="00996FAB"/>
    <w:rsid w:val="009A1A4E"/>
    <w:rsid w:val="009A36EA"/>
    <w:rsid w:val="009A4B95"/>
    <w:rsid w:val="009A6746"/>
    <w:rsid w:val="009B00AC"/>
    <w:rsid w:val="009B0441"/>
    <w:rsid w:val="009B0BC7"/>
    <w:rsid w:val="009B13D8"/>
    <w:rsid w:val="009B24D3"/>
    <w:rsid w:val="009B4762"/>
    <w:rsid w:val="009B4B2A"/>
    <w:rsid w:val="009C1884"/>
    <w:rsid w:val="009C2526"/>
    <w:rsid w:val="009C27D0"/>
    <w:rsid w:val="009C29CD"/>
    <w:rsid w:val="009C4F9B"/>
    <w:rsid w:val="009C5B78"/>
    <w:rsid w:val="009C653C"/>
    <w:rsid w:val="009C6C0F"/>
    <w:rsid w:val="009C6CD2"/>
    <w:rsid w:val="009C7838"/>
    <w:rsid w:val="009D044C"/>
    <w:rsid w:val="009D1EDD"/>
    <w:rsid w:val="009D24DE"/>
    <w:rsid w:val="009D56B2"/>
    <w:rsid w:val="009D59DE"/>
    <w:rsid w:val="009E083D"/>
    <w:rsid w:val="009E0EF9"/>
    <w:rsid w:val="009E1048"/>
    <w:rsid w:val="009E3E82"/>
    <w:rsid w:val="009E4DC9"/>
    <w:rsid w:val="009F13A5"/>
    <w:rsid w:val="009F20F4"/>
    <w:rsid w:val="009F425C"/>
    <w:rsid w:val="009F4282"/>
    <w:rsid w:val="009F7476"/>
    <w:rsid w:val="00A00C09"/>
    <w:rsid w:val="00A01D3B"/>
    <w:rsid w:val="00A03575"/>
    <w:rsid w:val="00A038BF"/>
    <w:rsid w:val="00A03DD1"/>
    <w:rsid w:val="00A05EB1"/>
    <w:rsid w:val="00A061C5"/>
    <w:rsid w:val="00A068C3"/>
    <w:rsid w:val="00A06A4D"/>
    <w:rsid w:val="00A116BF"/>
    <w:rsid w:val="00A14358"/>
    <w:rsid w:val="00A163D8"/>
    <w:rsid w:val="00A228E1"/>
    <w:rsid w:val="00A22D35"/>
    <w:rsid w:val="00A264BA"/>
    <w:rsid w:val="00A32532"/>
    <w:rsid w:val="00A330FE"/>
    <w:rsid w:val="00A332FD"/>
    <w:rsid w:val="00A34542"/>
    <w:rsid w:val="00A3464E"/>
    <w:rsid w:val="00A35226"/>
    <w:rsid w:val="00A3594B"/>
    <w:rsid w:val="00A359B8"/>
    <w:rsid w:val="00A36319"/>
    <w:rsid w:val="00A36997"/>
    <w:rsid w:val="00A423E0"/>
    <w:rsid w:val="00A4298D"/>
    <w:rsid w:val="00A44C02"/>
    <w:rsid w:val="00A4698A"/>
    <w:rsid w:val="00A473CB"/>
    <w:rsid w:val="00A52013"/>
    <w:rsid w:val="00A53D8E"/>
    <w:rsid w:val="00A55142"/>
    <w:rsid w:val="00A55446"/>
    <w:rsid w:val="00A55DD4"/>
    <w:rsid w:val="00A55EFA"/>
    <w:rsid w:val="00A5604E"/>
    <w:rsid w:val="00A5714D"/>
    <w:rsid w:val="00A66A48"/>
    <w:rsid w:val="00A671E6"/>
    <w:rsid w:val="00A703B6"/>
    <w:rsid w:val="00A712E0"/>
    <w:rsid w:val="00A75260"/>
    <w:rsid w:val="00A77EC3"/>
    <w:rsid w:val="00A82B5D"/>
    <w:rsid w:val="00A83958"/>
    <w:rsid w:val="00A84698"/>
    <w:rsid w:val="00A87910"/>
    <w:rsid w:val="00A93ADE"/>
    <w:rsid w:val="00A94500"/>
    <w:rsid w:val="00A95562"/>
    <w:rsid w:val="00A96564"/>
    <w:rsid w:val="00A966FA"/>
    <w:rsid w:val="00A97E76"/>
    <w:rsid w:val="00AA1C28"/>
    <w:rsid w:val="00AA2D29"/>
    <w:rsid w:val="00AA314C"/>
    <w:rsid w:val="00AA43DD"/>
    <w:rsid w:val="00AB16D1"/>
    <w:rsid w:val="00AB1782"/>
    <w:rsid w:val="00AB1809"/>
    <w:rsid w:val="00AB2B0F"/>
    <w:rsid w:val="00AB56B7"/>
    <w:rsid w:val="00AB58F8"/>
    <w:rsid w:val="00AB5A4A"/>
    <w:rsid w:val="00AB7DEC"/>
    <w:rsid w:val="00AC0F41"/>
    <w:rsid w:val="00AC1BFB"/>
    <w:rsid w:val="00AC4A6D"/>
    <w:rsid w:val="00AD1981"/>
    <w:rsid w:val="00AD3D35"/>
    <w:rsid w:val="00AD42CD"/>
    <w:rsid w:val="00AD4C52"/>
    <w:rsid w:val="00AE09A7"/>
    <w:rsid w:val="00AE2E76"/>
    <w:rsid w:val="00AE33B2"/>
    <w:rsid w:val="00AE3533"/>
    <w:rsid w:val="00AE6BE4"/>
    <w:rsid w:val="00AF04CC"/>
    <w:rsid w:val="00AF2B7A"/>
    <w:rsid w:val="00AF2F97"/>
    <w:rsid w:val="00AF332B"/>
    <w:rsid w:val="00AF409F"/>
    <w:rsid w:val="00AF454E"/>
    <w:rsid w:val="00AF4EC4"/>
    <w:rsid w:val="00AF5773"/>
    <w:rsid w:val="00B00CC0"/>
    <w:rsid w:val="00B017AA"/>
    <w:rsid w:val="00B02316"/>
    <w:rsid w:val="00B031DD"/>
    <w:rsid w:val="00B05E6A"/>
    <w:rsid w:val="00B0754F"/>
    <w:rsid w:val="00B10C80"/>
    <w:rsid w:val="00B11EB4"/>
    <w:rsid w:val="00B12A97"/>
    <w:rsid w:val="00B1320C"/>
    <w:rsid w:val="00B14397"/>
    <w:rsid w:val="00B146ED"/>
    <w:rsid w:val="00B25555"/>
    <w:rsid w:val="00B2563F"/>
    <w:rsid w:val="00B266CA"/>
    <w:rsid w:val="00B365EB"/>
    <w:rsid w:val="00B40FB4"/>
    <w:rsid w:val="00B43E85"/>
    <w:rsid w:val="00B4501A"/>
    <w:rsid w:val="00B56E18"/>
    <w:rsid w:val="00B57D28"/>
    <w:rsid w:val="00B6130F"/>
    <w:rsid w:val="00B614B1"/>
    <w:rsid w:val="00B61DC7"/>
    <w:rsid w:val="00B621BC"/>
    <w:rsid w:val="00B62E51"/>
    <w:rsid w:val="00B64DB8"/>
    <w:rsid w:val="00B6576C"/>
    <w:rsid w:val="00B71E1E"/>
    <w:rsid w:val="00B7724A"/>
    <w:rsid w:val="00B874FF"/>
    <w:rsid w:val="00B90DC0"/>
    <w:rsid w:val="00B958E7"/>
    <w:rsid w:val="00B96B97"/>
    <w:rsid w:val="00BA21AF"/>
    <w:rsid w:val="00BA2F44"/>
    <w:rsid w:val="00BB087B"/>
    <w:rsid w:val="00BB7455"/>
    <w:rsid w:val="00BC1777"/>
    <w:rsid w:val="00BC5B73"/>
    <w:rsid w:val="00BC6516"/>
    <w:rsid w:val="00BD1155"/>
    <w:rsid w:val="00BD17BB"/>
    <w:rsid w:val="00BD7344"/>
    <w:rsid w:val="00BE60D7"/>
    <w:rsid w:val="00BE611D"/>
    <w:rsid w:val="00BE7206"/>
    <w:rsid w:val="00BE7F13"/>
    <w:rsid w:val="00BF2023"/>
    <w:rsid w:val="00BF22B5"/>
    <w:rsid w:val="00BF3C99"/>
    <w:rsid w:val="00BF44B1"/>
    <w:rsid w:val="00BF52EA"/>
    <w:rsid w:val="00BF6508"/>
    <w:rsid w:val="00BF79C1"/>
    <w:rsid w:val="00C0722A"/>
    <w:rsid w:val="00C07863"/>
    <w:rsid w:val="00C102C7"/>
    <w:rsid w:val="00C113BE"/>
    <w:rsid w:val="00C1235C"/>
    <w:rsid w:val="00C135D5"/>
    <w:rsid w:val="00C177DD"/>
    <w:rsid w:val="00C222F0"/>
    <w:rsid w:val="00C25348"/>
    <w:rsid w:val="00C261A8"/>
    <w:rsid w:val="00C26A07"/>
    <w:rsid w:val="00C27544"/>
    <w:rsid w:val="00C27558"/>
    <w:rsid w:val="00C3102F"/>
    <w:rsid w:val="00C31857"/>
    <w:rsid w:val="00C335E8"/>
    <w:rsid w:val="00C337D8"/>
    <w:rsid w:val="00C35030"/>
    <w:rsid w:val="00C35107"/>
    <w:rsid w:val="00C35816"/>
    <w:rsid w:val="00C36D6C"/>
    <w:rsid w:val="00C37B6A"/>
    <w:rsid w:val="00C42E20"/>
    <w:rsid w:val="00C45255"/>
    <w:rsid w:val="00C52E9D"/>
    <w:rsid w:val="00C5329C"/>
    <w:rsid w:val="00C6281B"/>
    <w:rsid w:val="00C62F5C"/>
    <w:rsid w:val="00C64215"/>
    <w:rsid w:val="00C6437C"/>
    <w:rsid w:val="00C651E4"/>
    <w:rsid w:val="00C6744F"/>
    <w:rsid w:val="00C70CCF"/>
    <w:rsid w:val="00C7133C"/>
    <w:rsid w:val="00C71D79"/>
    <w:rsid w:val="00C71D96"/>
    <w:rsid w:val="00C73FBF"/>
    <w:rsid w:val="00C7623E"/>
    <w:rsid w:val="00C84EFA"/>
    <w:rsid w:val="00C85080"/>
    <w:rsid w:val="00C85414"/>
    <w:rsid w:val="00C85999"/>
    <w:rsid w:val="00C86182"/>
    <w:rsid w:val="00C8637C"/>
    <w:rsid w:val="00C86863"/>
    <w:rsid w:val="00C8715D"/>
    <w:rsid w:val="00C87447"/>
    <w:rsid w:val="00C87790"/>
    <w:rsid w:val="00C8792E"/>
    <w:rsid w:val="00C93906"/>
    <w:rsid w:val="00C93F4E"/>
    <w:rsid w:val="00CA1BBB"/>
    <w:rsid w:val="00CA384E"/>
    <w:rsid w:val="00CA3938"/>
    <w:rsid w:val="00CA4039"/>
    <w:rsid w:val="00CA5475"/>
    <w:rsid w:val="00CA554F"/>
    <w:rsid w:val="00CA5DB2"/>
    <w:rsid w:val="00CB11E2"/>
    <w:rsid w:val="00CB1EC4"/>
    <w:rsid w:val="00CB2D25"/>
    <w:rsid w:val="00CB2F78"/>
    <w:rsid w:val="00CB62BC"/>
    <w:rsid w:val="00CC3984"/>
    <w:rsid w:val="00CC5D2C"/>
    <w:rsid w:val="00CD1CD6"/>
    <w:rsid w:val="00CD222A"/>
    <w:rsid w:val="00CD25C3"/>
    <w:rsid w:val="00CD303D"/>
    <w:rsid w:val="00CD492D"/>
    <w:rsid w:val="00CE11CA"/>
    <w:rsid w:val="00CE1487"/>
    <w:rsid w:val="00CE458F"/>
    <w:rsid w:val="00CE540D"/>
    <w:rsid w:val="00CE783B"/>
    <w:rsid w:val="00CF0A0E"/>
    <w:rsid w:val="00CF23F1"/>
    <w:rsid w:val="00CF41F0"/>
    <w:rsid w:val="00CF4B8E"/>
    <w:rsid w:val="00CF594C"/>
    <w:rsid w:val="00D0038E"/>
    <w:rsid w:val="00D10409"/>
    <w:rsid w:val="00D10A66"/>
    <w:rsid w:val="00D1177F"/>
    <w:rsid w:val="00D130F2"/>
    <w:rsid w:val="00D1646F"/>
    <w:rsid w:val="00D20BD1"/>
    <w:rsid w:val="00D212C6"/>
    <w:rsid w:val="00D22107"/>
    <w:rsid w:val="00D2287B"/>
    <w:rsid w:val="00D252CA"/>
    <w:rsid w:val="00D26F2B"/>
    <w:rsid w:val="00D279EF"/>
    <w:rsid w:val="00D31494"/>
    <w:rsid w:val="00D33902"/>
    <w:rsid w:val="00D3688F"/>
    <w:rsid w:val="00D37801"/>
    <w:rsid w:val="00D429C3"/>
    <w:rsid w:val="00D47F74"/>
    <w:rsid w:val="00D5561A"/>
    <w:rsid w:val="00D556C7"/>
    <w:rsid w:val="00D55BF0"/>
    <w:rsid w:val="00D61ED7"/>
    <w:rsid w:val="00D62534"/>
    <w:rsid w:val="00D6324A"/>
    <w:rsid w:val="00D6339C"/>
    <w:rsid w:val="00D664C3"/>
    <w:rsid w:val="00D6695F"/>
    <w:rsid w:val="00D7034E"/>
    <w:rsid w:val="00D70864"/>
    <w:rsid w:val="00D75419"/>
    <w:rsid w:val="00D75FFA"/>
    <w:rsid w:val="00D82CE6"/>
    <w:rsid w:val="00D83B78"/>
    <w:rsid w:val="00D84368"/>
    <w:rsid w:val="00D843F1"/>
    <w:rsid w:val="00D84BEE"/>
    <w:rsid w:val="00D84F20"/>
    <w:rsid w:val="00D866D0"/>
    <w:rsid w:val="00D868B3"/>
    <w:rsid w:val="00D873D8"/>
    <w:rsid w:val="00D901B0"/>
    <w:rsid w:val="00D90BDB"/>
    <w:rsid w:val="00D95037"/>
    <w:rsid w:val="00D9523E"/>
    <w:rsid w:val="00D96C2D"/>
    <w:rsid w:val="00D96CA9"/>
    <w:rsid w:val="00DA0CEE"/>
    <w:rsid w:val="00DA15BB"/>
    <w:rsid w:val="00DA356C"/>
    <w:rsid w:val="00DA4C3A"/>
    <w:rsid w:val="00DA4CCA"/>
    <w:rsid w:val="00DA6318"/>
    <w:rsid w:val="00DB0EBA"/>
    <w:rsid w:val="00DB1DAE"/>
    <w:rsid w:val="00DC0672"/>
    <w:rsid w:val="00DC1F99"/>
    <w:rsid w:val="00DC5107"/>
    <w:rsid w:val="00DC5536"/>
    <w:rsid w:val="00DC5990"/>
    <w:rsid w:val="00DC6CF1"/>
    <w:rsid w:val="00DC7C5F"/>
    <w:rsid w:val="00DD1AEE"/>
    <w:rsid w:val="00DD35CB"/>
    <w:rsid w:val="00DD5E2D"/>
    <w:rsid w:val="00DE2DD2"/>
    <w:rsid w:val="00DE3151"/>
    <w:rsid w:val="00DE3D20"/>
    <w:rsid w:val="00DE6CE7"/>
    <w:rsid w:val="00DF0DBA"/>
    <w:rsid w:val="00E00566"/>
    <w:rsid w:val="00E018C3"/>
    <w:rsid w:val="00E01975"/>
    <w:rsid w:val="00E039C3"/>
    <w:rsid w:val="00E0482E"/>
    <w:rsid w:val="00E04A27"/>
    <w:rsid w:val="00E07095"/>
    <w:rsid w:val="00E10C61"/>
    <w:rsid w:val="00E14981"/>
    <w:rsid w:val="00E16CC1"/>
    <w:rsid w:val="00E176C2"/>
    <w:rsid w:val="00E17927"/>
    <w:rsid w:val="00E21F9D"/>
    <w:rsid w:val="00E2334B"/>
    <w:rsid w:val="00E24DA3"/>
    <w:rsid w:val="00E26B44"/>
    <w:rsid w:val="00E26ED1"/>
    <w:rsid w:val="00E30CA9"/>
    <w:rsid w:val="00E317FC"/>
    <w:rsid w:val="00E320F6"/>
    <w:rsid w:val="00E34C86"/>
    <w:rsid w:val="00E35848"/>
    <w:rsid w:val="00E372CC"/>
    <w:rsid w:val="00E4037E"/>
    <w:rsid w:val="00E422DC"/>
    <w:rsid w:val="00E427E5"/>
    <w:rsid w:val="00E5203C"/>
    <w:rsid w:val="00E52097"/>
    <w:rsid w:val="00E52E44"/>
    <w:rsid w:val="00E53690"/>
    <w:rsid w:val="00E53774"/>
    <w:rsid w:val="00E558A0"/>
    <w:rsid w:val="00E55D25"/>
    <w:rsid w:val="00E5722E"/>
    <w:rsid w:val="00E646FE"/>
    <w:rsid w:val="00E65632"/>
    <w:rsid w:val="00E7488E"/>
    <w:rsid w:val="00E7496C"/>
    <w:rsid w:val="00E76547"/>
    <w:rsid w:val="00E769B3"/>
    <w:rsid w:val="00E76DEE"/>
    <w:rsid w:val="00E773CA"/>
    <w:rsid w:val="00E814ED"/>
    <w:rsid w:val="00E84999"/>
    <w:rsid w:val="00E85420"/>
    <w:rsid w:val="00E854CC"/>
    <w:rsid w:val="00E864C7"/>
    <w:rsid w:val="00E86BEC"/>
    <w:rsid w:val="00E87D40"/>
    <w:rsid w:val="00E90717"/>
    <w:rsid w:val="00E90862"/>
    <w:rsid w:val="00E93675"/>
    <w:rsid w:val="00E97A10"/>
    <w:rsid w:val="00EA0FB6"/>
    <w:rsid w:val="00EA227C"/>
    <w:rsid w:val="00EA2F05"/>
    <w:rsid w:val="00EA4B21"/>
    <w:rsid w:val="00EA51CE"/>
    <w:rsid w:val="00EA55A8"/>
    <w:rsid w:val="00EA5F8A"/>
    <w:rsid w:val="00EB03B5"/>
    <w:rsid w:val="00EB1296"/>
    <w:rsid w:val="00EB208C"/>
    <w:rsid w:val="00EB2198"/>
    <w:rsid w:val="00EB328A"/>
    <w:rsid w:val="00EB45C1"/>
    <w:rsid w:val="00EB6F68"/>
    <w:rsid w:val="00EB77D3"/>
    <w:rsid w:val="00EC1655"/>
    <w:rsid w:val="00EC1E9D"/>
    <w:rsid w:val="00EC6112"/>
    <w:rsid w:val="00ED0672"/>
    <w:rsid w:val="00ED6427"/>
    <w:rsid w:val="00ED6CAE"/>
    <w:rsid w:val="00EE6CE2"/>
    <w:rsid w:val="00EE6ED0"/>
    <w:rsid w:val="00EE75FE"/>
    <w:rsid w:val="00EF2260"/>
    <w:rsid w:val="00EF3DCA"/>
    <w:rsid w:val="00F00CA3"/>
    <w:rsid w:val="00F01DD4"/>
    <w:rsid w:val="00F03BA4"/>
    <w:rsid w:val="00F05130"/>
    <w:rsid w:val="00F10795"/>
    <w:rsid w:val="00F11907"/>
    <w:rsid w:val="00F11D76"/>
    <w:rsid w:val="00F1285E"/>
    <w:rsid w:val="00F25A0B"/>
    <w:rsid w:val="00F25BE0"/>
    <w:rsid w:val="00F31931"/>
    <w:rsid w:val="00F3374A"/>
    <w:rsid w:val="00F33C43"/>
    <w:rsid w:val="00F3554C"/>
    <w:rsid w:val="00F40717"/>
    <w:rsid w:val="00F409A4"/>
    <w:rsid w:val="00F430C9"/>
    <w:rsid w:val="00F46208"/>
    <w:rsid w:val="00F46210"/>
    <w:rsid w:val="00F47F81"/>
    <w:rsid w:val="00F5109E"/>
    <w:rsid w:val="00F538FE"/>
    <w:rsid w:val="00F552E0"/>
    <w:rsid w:val="00F55554"/>
    <w:rsid w:val="00F5561A"/>
    <w:rsid w:val="00F57704"/>
    <w:rsid w:val="00F57928"/>
    <w:rsid w:val="00F61F0B"/>
    <w:rsid w:val="00F65E73"/>
    <w:rsid w:val="00F67EF4"/>
    <w:rsid w:val="00F74920"/>
    <w:rsid w:val="00F77BEB"/>
    <w:rsid w:val="00F8014C"/>
    <w:rsid w:val="00F80A33"/>
    <w:rsid w:val="00F80F58"/>
    <w:rsid w:val="00F833C2"/>
    <w:rsid w:val="00F853EA"/>
    <w:rsid w:val="00F914E2"/>
    <w:rsid w:val="00FA074A"/>
    <w:rsid w:val="00FA1682"/>
    <w:rsid w:val="00FB5112"/>
    <w:rsid w:val="00FB5D2D"/>
    <w:rsid w:val="00FB5D66"/>
    <w:rsid w:val="00FB698B"/>
    <w:rsid w:val="00FB7C84"/>
    <w:rsid w:val="00FC00B5"/>
    <w:rsid w:val="00FC1A99"/>
    <w:rsid w:val="00FC248F"/>
    <w:rsid w:val="00FC40F1"/>
    <w:rsid w:val="00FD1CC1"/>
    <w:rsid w:val="00FD41E1"/>
    <w:rsid w:val="00FD4712"/>
    <w:rsid w:val="00FD5F20"/>
    <w:rsid w:val="00FE2A09"/>
    <w:rsid w:val="00FE3DEA"/>
    <w:rsid w:val="00FE5F08"/>
    <w:rsid w:val="00FE6A62"/>
    <w:rsid w:val="00FE7AB0"/>
    <w:rsid w:val="00FF1E64"/>
    <w:rsid w:val="00FF2A7B"/>
    <w:rsid w:val="00FF4F22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799AB384"/>
  <w15:docId w15:val="{441B05CD-DA64-4B54-9091-46144E3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32"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withIndent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qFormat/>
    <w:rsid w:val="008956EC"/>
    <w:pPr>
      <w:spacing w:before="240" w:after="240"/>
      <w:ind w:right="-11"/>
    </w:p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uiPriority w:val="99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StyleBodyTextAfter6pt">
    <w:name w:val="Style Body Text + After:  6 pt"/>
    <w:basedOn w:val="BodyText"/>
    <w:rsid w:val="00E30CA9"/>
    <w:pPr>
      <w:spacing w:after="120"/>
    </w:pPr>
    <w:rPr>
      <w:rFonts w:eastAsia="Times New Roman"/>
    </w:r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EquationISMIR">
    <w:name w:val="EquationISMIR"/>
    <w:basedOn w:val="Normal"/>
    <w:rsid w:val="007F136B"/>
    <w:pPr>
      <w:spacing w:before="120" w:after="120"/>
      <w:jc w:val="right"/>
    </w:pPr>
    <w:rPr>
      <w:rFonts w:eastAsia="Times New Roman"/>
    </w:r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BodyTextwithIndent">
    <w:name w:val="Body Text with Indent"/>
    <w:basedOn w:val="BodyText"/>
    <w:rsid w:val="007C7B66"/>
    <w:pPr>
      <w:ind w:firstLine="227"/>
    </w:pPr>
    <w:rPr>
      <w:rFonts w:eastAsia="Times New Roman"/>
    </w:rPr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Normal"/>
    <w:next w:val="BodyText"/>
    <w:rsid w:val="001917C6"/>
    <w:pPr>
      <w:spacing w:after="120"/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uiPriority w:val="39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8956EC"/>
    <w:pPr>
      <w:numPr>
        <w:ilvl w:val="2"/>
        <w:numId w:val="1"/>
      </w:numPr>
      <w:spacing w:before="120" w:after="120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autoRedefine/>
    <w:qFormat/>
    <w:rsid w:val="008956EC"/>
    <w:pPr>
      <w:numPr>
        <w:ilvl w:val="1"/>
        <w:numId w:val="1"/>
      </w:numPr>
      <w:tabs>
        <w:tab w:val="clear" w:pos="2487"/>
        <w:tab w:val="num" w:pos="360"/>
      </w:tabs>
      <w:spacing w:before="240" w:after="120"/>
      <w:ind w:left="0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next w:val="BodyText"/>
    <w:qFormat/>
    <w:rsid w:val="002002DC"/>
    <w:pPr>
      <w:numPr>
        <w:numId w:val="1"/>
      </w:numPr>
      <w:tabs>
        <w:tab w:val="left" w:pos="240"/>
      </w:tabs>
      <w:spacing w:before="240" w:after="120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833C2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19E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unhideWhenUsed/>
    <w:rsid w:val="00702332"/>
    <w:rPr>
      <w:rFonts w:ascii="Times New Roman" w:hAnsi="Times New Roman"/>
      <w:sz w:val="12"/>
    </w:rPr>
  </w:style>
  <w:style w:type="paragraph" w:styleId="ListParagraph">
    <w:name w:val="List Paragraph"/>
    <w:basedOn w:val="Normal"/>
    <w:uiPriority w:val="34"/>
    <w:qFormat/>
    <w:rsid w:val="003F1F1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249F0"/>
    <w:pPr>
      <w:tabs>
        <w:tab w:val="left" w:pos="380"/>
      </w:tabs>
      <w:ind w:left="384" w:hanging="384"/>
    </w:pPr>
  </w:style>
  <w:style w:type="character" w:styleId="UnresolvedMention">
    <w:name w:val="Unresolved Mention"/>
    <w:basedOn w:val="DefaultParagraphFont"/>
    <w:uiPriority w:val="99"/>
    <w:semiHidden/>
    <w:unhideWhenUsed/>
    <w:rsid w:val="00AA314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36E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30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AC132-17BE-46A4-AF60-6D34C343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C:\Users\jinhalee\AppData\Local\Temp\Temp1_ISMIR2014_doc_template.zip\ISMIR2014_doc_template\ISMIR2014Template.dot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ISMIR 2009 Template</vt:lpstr>
    </vt:vector>
  </TitlesOfParts>
  <Manager/>
  <Company>ISMIR</Company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Proc. of the 21st Int. Society for Music Information Retrieval Conf., Montréal, Canada, 2020.</dc:subject>
  <dc:creator>Felipe Tovar Henao</dc:creator>
  <cp:keywords/>
  <dc:description/>
  <cp:lastModifiedBy>Felipe Tovar Henao</cp:lastModifiedBy>
  <cp:revision>3</cp:revision>
  <cp:lastPrinted>2024-02-12T22:31:00Z</cp:lastPrinted>
  <dcterms:created xsi:type="dcterms:W3CDTF">2024-05-16T19:43:00Z</dcterms:created>
  <dcterms:modified xsi:type="dcterms:W3CDTF">2024-05-16T19:44:00Z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id="TwQxQrP6"/&gt;&lt;style id="http://www.zotero.org/styles/ieee" locale="en-US" hasBibliography="1" bibliographyStyleHasBeenSet="1"/&gt;&lt;prefs&gt;&lt;pref name="fieldType" value="Field"/&gt;&lt;/prefs&gt;&lt;/data&gt;</vt:lpwstr>
  </property>
</Properties>
</file>